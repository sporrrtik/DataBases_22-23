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851E" w14:textId="77777777" w:rsidR="002506F6" w:rsidRDefault="002506F6" w:rsidP="002506F6">
      <w:pPr>
        <w:spacing w:after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4BF79E59" w14:textId="77777777" w:rsidR="002506F6" w:rsidRDefault="002506F6" w:rsidP="002506F6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5829CFD" w14:textId="77777777" w:rsidR="005A7345" w:rsidRDefault="002506F6" w:rsidP="005A7345">
      <w:pPr>
        <w:tabs>
          <w:tab w:val="left" w:pos="426"/>
        </w:tabs>
        <w:spacing w:after="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ECD7BE4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C16958C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2973ECC9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5F4F9516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0B17646E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B7497F8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Отчёт</w:t>
      </w:r>
    </w:p>
    <w:p w14:paraId="62F6CDEC" w14:textId="62C91706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по лабораторной работе</w:t>
      </w:r>
      <w:r w:rsidR="005F7357">
        <w:rPr>
          <w:rFonts w:eastAsia="Times New Roman" w:cs="Times New Roman"/>
          <w:bCs/>
          <w:szCs w:val="24"/>
        </w:rPr>
        <w:t xml:space="preserve"> №2</w:t>
      </w:r>
    </w:p>
    <w:p w14:paraId="3146C5DB" w14:textId="627E32BC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по дисциплине «</w:t>
      </w:r>
      <w:r w:rsidR="005F7357" w:rsidRPr="005F7357">
        <w:rPr>
          <w:rFonts w:eastAsia="Times New Roman" w:cs="Times New Roman"/>
          <w:b/>
          <w:szCs w:val="24"/>
        </w:rPr>
        <w:t>Базы данных</w:t>
      </w:r>
      <w:r>
        <w:rPr>
          <w:rFonts w:eastAsia="Times New Roman" w:cs="Times New Roman"/>
          <w:bCs/>
          <w:szCs w:val="24"/>
        </w:rPr>
        <w:t>»</w:t>
      </w:r>
    </w:p>
    <w:p w14:paraId="0321245A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297C303E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C538010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Автор:</w:t>
      </w:r>
      <w:r>
        <w:rPr>
          <w:rFonts w:eastAsia="Times New Roman" w:cs="Times New Roman"/>
          <w:bCs/>
          <w:szCs w:val="24"/>
        </w:rPr>
        <w:t xml:space="preserve"> Цветков Вячеслав Андреевич</w:t>
      </w:r>
    </w:p>
    <w:p w14:paraId="4A649F82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Факультет:</w:t>
      </w:r>
      <w:r>
        <w:rPr>
          <w:rFonts w:eastAsia="Times New Roman" w:cs="Times New Roman"/>
          <w:bCs/>
          <w:szCs w:val="24"/>
        </w:rPr>
        <w:t xml:space="preserve"> ПИиКТ</w:t>
      </w:r>
    </w:p>
    <w:p w14:paraId="114812D3" w14:textId="325AAD49" w:rsidR="005435AB" w:rsidRPr="005F7357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Группа:</w:t>
      </w:r>
      <w:r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Cs/>
          <w:szCs w:val="24"/>
          <w:lang w:val="en-US"/>
        </w:rPr>
        <w:t>P</w:t>
      </w:r>
      <w:r w:rsidRPr="005F7357">
        <w:rPr>
          <w:rFonts w:eastAsia="Times New Roman" w:cs="Times New Roman"/>
          <w:bCs/>
          <w:szCs w:val="24"/>
        </w:rPr>
        <w:t>3</w:t>
      </w:r>
      <w:r w:rsidR="005F7357">
        <w:rPr>
          <w:rFonts w:eastAsia="Times New Roman" w:cs="Times New Roman"/>
          <w:bCs/>
          <w:szCs w:val="24"/>
        </w:rPr>
        <w:t>3201</w:t>
      </w:r>
    </w:p>
    <w:p w14:paraId="1506DEE7" w14:textId="4F40A8AF" w:rsidR="005435AB" w:rsidRDefault="005435AB" w:rsidP="003D1A3C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Преподаватель:</w:t>
      </w:r>
      <w:r>
        <w:rPr>
          <w:rFonts w:eastAsia="Times New Roman" w:cs="Times New Roman"/>
          <w:bCs/>
          <w:szCs w:val="24"/>
        </w:rPr>
        <w:t xml:space="preserve"> </w:t>
      </w:r>
      <w:r w:rsidR="003D1A3C" w:rsidRPr="003D1A3C">
        <w:rPr>
          <w:rFonts w:eastAsia="Times New Roman" w:cs="Times New Roman"/>
          <w:bCs/>
          <w:szCs w:val="24"/>
        </w:rPr>
        <w:t>Машина Е</w:t>
      </w:r>
      <w:r w:rsidR="003D1A3C">
        <w:rPr>
          <w:rFonts w:eastAsia="Times New Roman" w:cs="Times New Roman"/>
          <w:bCs/>
          <w:szCs w:val="24"/>
        </w:rPr>
        <w:t>.</w:t>
      </w:r>
      <w:r w:rsidR="003D1A3C" w:rsidRPr="003D1A3C">
        <w:rPr>
          <w:rFonts w:eastAsia="Times New Roman" w:cs="Times New Roman"/>
          <w:bCs/>
          <w:szCs w:val="24"/>
        </w:rPr>
        <w:t xml:space="preserve"> А</w:t>
      </w:r>
      <w:r w:rsidR="003D1A3C">
        <w:rPr>
          <w:rFonts w:eastAsia="Times New Roman" w:cs="Times New Roman"/>
          <w:bCs/>
          <w:szCs w:val="24"/>
        </w:rPr>
        <w:t>.</w:t>
      </w:r>
    </w:p>
    <w:p w14:paraId="43A20AE0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A880DBD" w14:textId="77777777" w:rsidR="00DA25EA" w:rsidRDefault="00DA25EA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083E7C0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3F7E1D2F" wp14:editId="64326944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E6D4B" w14:textId="77777777" w:rsidR="00DA25EA" w:rsidRDefault="005435AB" w:rsidP="00DA25EA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Санкт-Петербург, 2022</w:t>
      </w:r>
      <w:r w:rsidR="00DA25EA">
        <w:rPr>
          <w:rFonts w:eastAsia="Times New Roman" w:cs="Times New Roman"/>
          <w:bCs/>
          <w:szCs w:val="24"/>
        </w:rPr>
        <w:br w:type="page"/>
      </w:r>
    </w:p>
    <w:p w14:paraId="5493A718" w14:textId="09F3EE7C" w:rsidR="005435AB" w:rsidRDefault="00B50C64" w:rsidP="004D0CD4">
      <w:pPr>
        <w:pStyle w:val="1"/>
      </w:pPr>
      <w:bookmarkStart w:id="0" w:name="_Toc119934284"/>
      <w:r>
        <w:t>Задание</w:t>
      </w:r>
      <w:bookmarkEnd w:id="0"/>
    </w:p>
    <w:p w14:paraId="28A61A90" w14:textId="77777777" w:rsidR="00B50C64" w:rsidRDefault="00B50C64" w:rsidP="00B50C64">
      <w:pPr>
        <w:pStyle w:val="a3"/>
        <w:numPr>
          <w:ilvl w:val="0"/>
          <w:numId w:val="2"/>
        </w:num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755C69B" w14:textId="77777777" w:rsidR="00B50C64" w:rsidRDefault="00B50C64" w:rsidP="00B50C64">
      <w:pPr>
        <w:pStyle w:val="a3"/>
        <w:numPr>
          <w:ilvl w:val="0"/>
          <w:numId w:val="2"/>
        </w:numPr>
      </w:pPr>
      <w:r>
        <w:t>Составить инфологическую модель.</w:t>
      </w:r>
    </w:p>
    <w:p w14:paraId="00B0D5F2" w14:textId="77777777" w:rsidR="00B50C64" w:rsidRDefault="00B50C64" w:rsidP="00B50C64">
      <w:pPr>
        <w:pStyle w:val="a3"/>
        <w:numPr>
          <w:ilvl w:val="0"/>
          <w:numId w:val="2"/>
        </w:numPr>
      </w:pPr>
      <w: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B0C49C8" w14:textId="77777777" w:rsidR="00B50C64" w:rsidRDefault="00B50C64" w:rsidP="00B50C64">
      <w:pPr>
        <w:pStyle w:val="a3"/>
        <w:numPr>
          <w:ilvl w:val="0"/>
          <w:numId w:val="2"/>
        </w:numPr>
      </w:pPr>
      <w: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E10C51D" w14:textId="07EDF9F4" w:rsidR="00B50C64" w:rsidRDefault="00B50C64" w:rsidP="00B50C64">
      <w:pPr>
        <w:pStyle w:val="a3"/>
        <w:numPr>
          <w:ilvl w:val="0"/>
          <w:numId w:val="2"/>
        </w:numPr>
      </w:pPr>
      <w:r>
        <w:t>Заполнить созданные таблицы тестовыми данными.</w:t>
      </w:r>
    </w:p>
    <w:p w14:paraId="4F9AAAE1" w14:textId="71A8D314" w:rsidR="00E33882" w:rsidRDefault="001A71D5" w:rsidP="004D0CD4">
      <w:pPr>
        <w:pStyle w:val="1"/>
      </w:pPr>
      <w:bookmarkStart w:id="1" w:name="_Toc119934285"/>
      <w:r>
        <w:t>Предметная область</w:t>
      </w:r>
      <w:bookmarkEnd w:id="1"/>
    </w:p>
    <w:p w14:paraId="2597A026" w14:textId="431EE009" w:rsidR="004D0CD4" w:rsidRPr="004D0CD4" w:rsidRDefault="004D0CD4" w:rsidP="004D0CD4">
      <w:pPr>
        <w:pStyle w:val="2"/>
      </w:pPr>
      <w:bookmarkStart w:id="2" w:name="_Toc119934286"/>
      <w:r w:rsidRPr="004D0CD4">
        <w:t>Предложенная предметная область (текст)</w:t>
      </w:r>
      <w:bookmarkEnd w:id="2"/>
    </w:p>
    <w:p w14:paraId="3BDBF681" w14:textId="681D64D9" w:rsidR="005F166E" w:rsidRPr="004D0CD4" w:rsidRDefault="004D0CD4" w:rsidP="004D0CD4">
      <w:pPr>
        <w:rPr>
          <w:i/>
          <w:iCs/>
        </w:rPr>
      </w:pPr>
      <w:r>
        <w:rPr>
          <w:i/>
          <w:iCs/>
        </w:rPr>
        <w:t>«</w:t>
      </w:r>
      <w:r w:rsidR="005F166E" w:rsidRPr="004D0CD4">
        <w:rPr>
          <w:i/>
          <w:iCs/>
        </w:rPr>
        <w:t>Чувство одиночества и подавленности — такое, какого он до сих пор еше не испытывал — затопило ему душу. Только теперь стал ему понятен ужас Диаспара перед непомерными просторами Вселенной, ужас, заставлявший его сограждан тесниться в микрокосме их города. Трудно было смириться с тем, что в конечном счете правы оказались все-таки они...</w:t>
      </w:r>
      <w:r>
        <w:rPr>
          <w:i/>
          <w:iCs/>
        </w:rPr>
        <w:t>»</w:t>
      </w:r>
    </w:p>
    <w:p w14:paraId="59CD45F2" w14:textId="079942C7" w:rsidR="005F166E" w:rsidRDefault="007372DE" w:rsidP="004D0CD4">
      <w:pPr>
        <w:pStyle w:val="2"/>
      </w:pPr>
      <w:bookmarkStart w:id="3" w:name="_Toc119934287"/>
      <w:r>
        <w:t>Описание</w:t>
      </w:r>
      <w:r w:rsidR="004D0CD4">
        <w:t xml:space="preserve"> </w:t>
      </w:r>
      <w:r w:rsidR="001A71D5">
        <w:t>предметной области</w:t>
      </w:r>
      <w:bookmarkEnd w:id="3"/>
    </w:p>
    <w:p w14:paraId="30DC5A4A" w14:textId="3BB43431" w:rsidR="000307ED" w:rsidRDefault="0024289A" w:rsidP="005F166E">
      <w:r>
        <w:t xml:space="preserve">Нашим рассматриваемым контекстом является </w:t>
      </w:r>
      <w:r w:rsidR="00A56BED">
        <w:t>город Диаспара</w:t>
      </w:r>
      <w:r w:rsidR="00993E42">
        <w:t>.</w:t>
      </w:r>
      <w:r w:rsidR="00E845C7">
        <w:t xml:space="preserve"> </w:t>
      </w:r>
      <w:r w:rsidR="00993E42">
        <w:t>С</w:t>
      </w:r>
      <w:r w:rsidR="00E845C7">
        <w:t>еттинг</w:t>
      </w:r>
      <w:r w:rsidR="00993E42">
        <w:t xml:space="preserve"> – </w:t>
      </w:r>
      <w:r w:rsidR="00E845C7">
        <w:t>научн</w:t>
      </w:r>
      <w:r w:rsidR="00993E42">
        <w:t>ая</w:t>
      </w:r>
      <w:r w:rsidR="00E845C7">
        <w:t xml:space="preserve"> фантастик</w:t>
      </w:r>
      <w:r w:rsidR="00993E42">
        <w:t>а</w:t>
      </w:r>
      <w:r w:rsidR="00E845C7">
        <w:t>. Н</w:t>
      </w:r>
      <w:r w:rsidR="00833664">
        <w:t>а протяжении</w:t>
      </w:r>
      <w:r w:rsidR="00E845C7">
        <w:t xml:space="preserve"> сотен миллионов лет в высокотехнологичном городе живут </w:t>
      </w:r>
      <w:r w:rsidR="001F239A">
        <w:t>люди, чьи воспоминания можно сохранять между</w:t>
      </w:r>
      <w:r w:rsidR="00FA5C33">
        <w:t xml:space="preserve"> </w:t>
      </w:r>
      <w:r w:rsidR="001F239A">
        <w:t>телами</w:t>
      </w:r>
      <w:r w:rsidR="00BA4A9F">
        <w:t xml:space="preserve"> с помощью высоких технологий</w:t>
      </w:r>
      <w:r w:rsidR="00FA5C33">
        <w:t>.</w:t>
      </w:r>
    </w:p>
    <w:p w14:paraId="23E3019D" w14:textId="28EF8347" w:rsidR="007372DE" w:rsidRDefault="00757EA4" w:rsidP="004D0CD4">
      <w:pPr>
        <w:pStyle w:val="2"/>
      </w:pPr>
      <w:bookmarkStart w:id="4" w:name="_Toc119934288"/>
      <w:r>
        <w:t>Сущности</w:t>
      </w:r>
      <w:r w:rsidR="00A54FEA">
        <w:t xml:space="preserve"> и их классификация</w:t>
      </w:r>
      <w:bookmarkEnd w:id="4"/>
    </w:p>
    <w:p w14:paraId="05F2BF1F" w14:textId="2556CC62" w:rsidR="00102AF2" w:rsidRDefault="008F6FC9" w:rsidP="00907034">
      <w:pPr>
        <w:pStyle w:val="a3"/>
        <w:numPr>
          <w:ilvl w:val="0"/>
          <w:numId w:val="3"/>
        </w:numPr>
      </w:pPr>
      <w:r>
        <w:t>Город</w:t>
      </w:r>
      <w:r w:rsidR="009A05F1">
        <w:t xml:space="preserve"> (</w:t>
      </w:r>
      <w:r w:rsidR="00ED61A7">
        <w:t>стержневая</w:t>
      </w:r>
      <w:r w:rsidR="009A05F1">
        <w:t>)</w:t>
      </w:r>
      <w:r w:rsidR="00562582">
        <w:t xml:space="preserve"> –</w:t>
      </w:r>
      <w:r w:rsidR="001A4059">
        <w:t xml:space="preserve"> к</w:t>
      </w:r>
      <w:r w:rsidR="001A4059" w:rsidRPr="001A4059">
        <w:t>рупный населённый пункт</w:t>
      </w:r>
      <w:r w:rsidR="001A4059">
        <w:t>.</w:t>
      </w:r>
    </w:p>
    <w:p w14:paraId="0DEB946F" w14:textId="75B9B52C" w:rsidR="00907034" w:rsidRPr="00ED527F" w:rsidRDefault="00907034" w:rsidP="00907034">
      <w:pPr>
        <w:pStyle w:val="a3"/>
        <w:numPr>
          <w:ilvl w:val="1"/>
          <w:numId w:val="3"/>
        </w:numPr>
        <w:rPr>
          <w:u w:val="single"/>
        </w:rPr>
      </w:pPr>
      <w:r w:rsidRPr="00ED527F">
        <w:rPr>
          <w:u w:val="single"/>
          <w:lang w:val="en-US"/>
        </w:rPr>
        <w:t>I</w:t>
      </w:r>
      <w:r w:rsidR="00ED527F">
        <w:rPr>
          <w:u w:val="single"/>
          <w:lang w:val="en-US"/>
        </w:rPr>
        <w:t>d</w:t>
      </w:r>
    </w:p>
    <w:p w14:paraId="7D17969A" w14:textId="69AF3D5D" w:rsidR="00907034" w:rsidRDefault="00907034" w:rsidP="00907034">
      <w:pPr>
        <w:pStyle w:val="a3"/>
        <w:numPr>
          <w:ilvl w:val="1"/>
          <w:numId w:val="3"/>
        </w:numPr>
      </w:pPr>
      <w:r>
        <w:t>Название</w:t>
      </w:r>
    </w:p>
    <w:p w14:paraId="02D20D3A" w14:textId="46EDF068" w:rsidR="00617CB7" w:rsidRDefault="00617CB7" w:rsidP="00907034">
      <w:pPr>
        <w:pStyle w:val="a3"/>
        <w:numPr>
          <w:ilvl w:val="1"/>
          <w:numId w:val="3"/>
        </w:numPr>
      </w:pPr>
      <w:r>
        <w:t>Возраст</w:t>
      </w:r>
    </w:p>
    <w:p w14:paraId="3A23B97D" w14:textId="181E9E65" w:rsidR="00907034" w:rsidRDefault="00617CB7" w:rsidP="00907034">
      <w:pPr>
        <w:pStyle w:val="a3"/>
        <w:numPr>
          <w:ilvl w:val="1"/>
          <w:numId w:val="3"/>
        </w:numPr>
      </w:pPr>
      <w:r>
        <w:t>Планета</w:t>
      </w:r>
    </w:p>
    <w:p w14:paraId="69D3A360" w14:textId="10F8A159" w:rsidR="001A4059" w:rsidRDefault="00B46381" w:rsidP="000307ED">
      <w:pPr>
        <w:pStyle w:val="a3"/>
        <w:numPr>
          <w:ilvl w:val="0"/>
          <w:numId w:val="3"/>
        </w:numPr>
      </w:pPr>
      <w:r>
        <w:t>Горожанин</w:t>
      </w:r>
      <w:r w:rsidR="00ED61A7">
        <w:t xml:space="preserve"> (</w:t>
      </w:r>
      <w:r w:rsidR="00713FC6">
        <w:t>стержневая</w:t>
      </w:r>
      <w:r w:rsidR="00ED61A7">
        <w:t>)</w:t>
      </w:r>
      <w:r w:rsidR="003325C9">
        <w:t xml:space="preserve"> – </w:t>
      </w:r>
      <w:r w:rsidR="00956CC7">
        <w:t>житель города</w:t>
      </w:r>
      <w:r w:rsidR="00956CC7" w:rsidRPr="00956CC7">
        <w:t>;</w:t>
      </w:r>
      <w:r w:rsidR="00956CC7">
        <w:t xml:space="preserve"> личность</w:t>
      </w:r>
      <w:r w:rsidR="003325C9">
        <w:t xml:space="preserve">, чей интеллект может быть перемещен между </w:t>
      </w:r>
      <w:r w:rsidR="007F771A">
        <w:t>телами.</w:t>
      </w:r>
    </w:p>
    <w:p w14:paraId="5D7C7439" w14:textId="6CF066AB" w:rsidR="006A772A" w:rsidRPr="00ED527F" w:rsidRDefault="00D07C9A" w:rsidP="006A772A">
      <w:pPr>
        <w:pStyle w:val="a3"/>
        <w:numPr>
          <w:ilvl w:val="1"/>
          <w:numId w:val="3"/>
        </w:numPr>
        <w:rPr>
          <w:u w:val="single"/>
        </w:rPr>
      </w:pPr>
      <w:r w:rsidRPr="00ED527F">
        <w:rPr>
          <w:u w:val="single"/>
          <w:lang w:val="en-US"/>
        </w:rPr>
        <w:t>I</w:t>
      </w:r>
      <w:r w:rsidR="00ED527F">
        <w:rPr>
          <w:u w:val="single"/>
          <w:lang w:val="en-US"/>
        </w:rPr>
        <w:t>d</w:t>
      </w:r>
    </w:p>
    <w:p w14:paraId="5F555C2E" w14:textId="7D7AE5E4" w:rsidR="00E25275" w:rsidRDefault="00D07C9A" w:rsidP="0060757B">
      <w:pPr>
        <w:pStyle w:val="a3"/>
        <w:numPr>
          <w:ilvl w:val="1"/>
          <w:numId w:val="3"/>
        </w:numPr>
      </w:pPr>
      <w:r>
        <w:t>Полное имя</w:t>
      </w:r>
    </w:p>
    <w:p w14:paraId="1D8ACB3E" w14:textId="4D5AACAA" w:rsidR="00283B80" w:rsidRDefault="0078327A">
      <w:pPr>
        <w:pStyle w:val="a3"/>
        <w:numPr>
          <w:ilvl w:val="1"/>
          <w:numId w:val="3"/>
        </w:numPr>
      </w:pPr>
      <w:r w:rsidRPr="00283B80">
        <w:rPr>
          <w:lang w:val="en-US"/>
        </w:rPr>
        <w:t>I</w:t>
      </w:r>
      <w:r w:rsidR="00ED527F">
        <w:rPr>
          <w:lang w:val="en-US"/>
        </w:rPr>
        <w:t>d</w:t>
      </w:r>
      <w:r w:rsidR="008F2508" w:rsidRPr="00283B80">
        <w:rPr>
          <w:lang w:val="en-US"/>
        </w:rPr>
        <w:t xml:space="preserve"> </w:t>
      </w:r>
      <w:r w:rsidR="008F2508">
        <w:t>города</w:t>
      </w:r>
    </w:p>
    <w:p w14:paraId="1843BE41" w14:textId="298C1263" w:rsidR="00ED527F" w:rsidRDefault="00ED527F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>
        <w:t>тела</w:t>
      </w:r>
    </w:p>
    <w:p w14:paraId="17E38AE0" w14:textId="67497B28" w:rsidR="00F427C1" w:rsidRDefault="007F771A" w:rsidP="00F427C1">
      <w:pPr>
        <w:pStyle w:val="a3"/>
        <w:numPr>
          <w:ilvl w:val="0"/>
          <w:numId w:val="3"/>
        </w:numPr>
      </w:pPr>
      <w:r>
        <w:t xml:space="preserve">Тело </w:t>
      </w:r>
      <w:r w:rsidR="006A71B6">
        <w:t>(</w:t>
      </w:r>
      <w:r w:rsidR="00530712">
        <w:t>характеризующая</w:t>
      </w:r>
      <w:r w:rsidR="006A71B6">
        <w:t xml:space="preserve">) </w:t>
      </w:r>
      <w:r>
        <w:t>– физическая оболочка, вместилище личности.</w:t>
      </w:r>
    </w:p>
    <w:p w14:paraId="58D4C21E" w14:textId="01458164" w:rsidR="00283B80" w:rsidRPr="00ED527F" w:rsidRDefault="00283B80" w:rsidP="00283B80">
      <w:pPr>
        <w:pStyle w:val="a3"/>
        <w:numPr>
          <w:ilvl w:val="1"/>
          <w:numId w:val="3"/>
        </w:numPr>
        <w:rPr>
          <w:u w:val="single"/>
        </w:rPr>
      </w:pPr>
      <w:r w:rsidRPr="00ED527F">
        <w:rPr>
          <w:u w:val="single"/>
          <w:lang w:val="en-US"/>
        </w:rPr>
        <w:t>I</w:t>
      </w:r>
      <w:r w:rsidR="00ED527F" w:rsidRPr="00ED527F">
        <w:rPr>
          <w:u w:val="single"/>
          <w:lang w:val="en-US"/>
        </w:rPr>
        <w:t>d</w:t>
      </w:r>
    </w:p>
    <w:p w14:paraId="3E3E0369" w14:textId="5DAFAD99" w:rsidR="006A772A" w:rsidRDefault="0060757B" w:rsidP="006A772A">
      <w:pPr>
        <w:pStyle w:val="a3"/>
        <w:numPr>
          <w:ilvl w:val="1"/>
          <w:numId w:val="3"/>
        </w:numPr>
      </w:pPr>
      <w:r>
        <w:t>Пол</w:t>
      </w:r>
    </w:p>
    <w:p w14:paraId="6699209A" w14:textId="32A20218" w:rsidR="00670DB5" w:rsidRPr="00670DB5" w:rsidRDefault="0060757B">
      <w:pPr>
        <w:pStyle w:val="a3"/>
        <w:numPr>
          <w:ilvl w:val="1"/>
          <w:numId w:val="3"/>
        </w:numPr>
        <w:spacing w:after="160" w:line="259" w:lineRule="auto"/>
        <w:rPr>
          <w:rFonts w:eastAsia="Times New Roman" w:cs="Times New Roman"/>
          <w:b/>
          <w:szCs w:val="24"/>
        </w:rPr>
      </w:pPr>
      <w:r>
        <w:t>Возраст</w:t>
      </w:r>
    </w:p>
    <w:p w14:paraId="0C370E71" w14:textId="0C2980FC" w:rsidR="00670DB5" w:rsidRPr="00542A16" w:rsidRDefault="00530712" w:rsidP="00670DB5">
      <w:pPr>
        <w:pStyle w:val="a3"/>
        <w:numPr>
          <w:ilvl w:val="0"/>
          <w:numId w:val="3"/>
        </w:num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Cs/>
          <w:szCs w:val="24"/>
        </w:rPr>
        <w:t>Эмоция</w:t>
      </w:r>
      <w:r w:rsidR="008A2EDC">
        <w:rPr>
          <w:rFonts w:eastAsia="Times New Roman" w:cs="Times New Roman"/>
          <w:bCs/>
          <w:szCs w:val="24"/>
        </w:rPr>
        <w:t xml:space="preserve"> (характеризующая) – </w:t>
      </w:r>
      <w:r w:rsidR="00B22C55">
        <w:rPr>
          <w:rFonts w:eastAsia="Times New Roman" w:cs="Times New Roman"/>
          <w:bCs/>
          <w:szCs w:val="24"/>
        </w:rPr>
        <w:t>ощущение</w:t>
      </w:r>
      <w:r w:rsidR="00C37482">
        <w:rPr>
          <w:rFonts w:eastAsia="Times New Roman" w:cs="Times New Roman"/>
          <w:bCs/>
          <w:szCs w:val="24"/>
        </w:rPr>
        <w:t>, которое испытывает тело</w:t>
      </w:r>
      <w:r w:rsidR="00542A16">
        <w:rPr>
          <w:rFonts w:eastAsia="Times New Roman" w:cs="Times New Roman"/>
          <w:bCs/>
          <w:szCs w:val="24"/>
        </w:rPr>
        <w:t>.</w:t>
      </w:r>
    </w:p>
    <w:p w14:paraId="74364730" w14:textId="0B172EF0" w:rsidR="00542A16" w:rsidRPr="00542A16" w:rsidRDefault="00542A16" w:rsidP="00542A16">
      <w:pPr>
        <w:pStyle w:val="a3"/>
        <w:numPr>
          <w:ilvl w:val="1"/>
          <w:numId w:val="3"/>
        </w:numPr>
        <w:rPr>
          <w:rFonts w:eastAsia="Times New Roman" w:cs="Times New Roman"/>
          <w:b/>
          <w:szCs w:val="24"/>
          <w:u w:val="single"/>
        </w:rPr>
      </w:pPr>
      <w:r w:rsidRPr="00542A16">
        <w:rPr>
          <w:rFonts w:eastAsia="Times New Roman" w:cs="Times New Roman"/>
          <w:bCs/>
          <w:szCs w:val="24"/>
          <w:u w:val="single"/>
          <w:lang w:val="en-US"/>
        </w:rPr>
        <w:t>Id</w:t>
      </w:r>
    </w:p>
    <w:p w14:paraId="13705115" w14:textId="16B26BA4" w:rsidR="00542A16" w:rsidRPr="00A26096" w:rsidRDefault="00DC6CD6" w:rsidP="00542A16">
      <w:pPr>
        <w:pStyle w:val="a3"/>
        <w:numPr>
          <w:ilvl w:val="1"/>
          <w:numId w:val="3"/>
        </w:numPr>
        <w:rPr>
          <w:rFonts w:eastAsia="Times New Roman" w:cs="Times New Roman"/>
          <w:b/>
          <w:szCs w:val="24"/>
          <w:u w:val="single"/>
        </w:rPr>
      </w:pPr>
      <w:r>
        <w:rPr>
          <w:rFonts w:eastAsia="Times New Roman" w:cs="Times New Roman"/>
          <w:bCs/>
          <w:szCs w:val="24"/>
        </w:rPr>
        <w:t>Название</w:t>
      </w:r>
    </w:p>
    <w:p w14:paraId="55D83D6E" w14:textId="10FB19B1" w:rsidR="00A26096" w:rsidRPr="00542A16" w:rsidRDefault="00A26096" w:rsidP="00542A16">
      <w:pPr>
        <w:pStyle w:val="a3"/>
        <w:numPr>
          <w:ilvl w:val="1"/>
          <w:numId w:val="3"/>
        </w:numPr>
        <w:rPr>
          <w:rFonts w:eastAsia="Times New Roman" w:cs="Times New Roman"/>
          <w:b/>
          <w:szCs w:val="24"/>
          <w:u w:val="single"/>
        </w:rPr>
      </w:pPr>
      <w:r>
        <w:rPr>
          <w:rFonts w:eastAsia="Times New Roman" w:cs="Times New Roman"/>
          <w:bCs/>
          <w:szCs w:val="24"/>
        </w:rPr>
        <w:t>Интенсивность</w:t>
      </w:r>
    </w:p>
    <w:p w14:paraId="4FABE40B" w14:textId="7D7758DD" w:rsidR="00817FFD" w:rsidRPr="00670DB5" w:rsidRDefault="00817FFD" w:rsidP="00670DB5">
      <w:pPr>
        <w:spacing w:after="160" w:line="259" w:lineRule="auto"/>
        <w:rPr>
          <w:rFonts w:eastAsia="Times New Roman" w:cs="Times New Roman"/>
          <w:b/>
          <w:szCs w:val="24"/>
        </w:rPr>
      </w:pPr>
      <w:r>
        <w:br w:type="page"/>
      </w:r>
    </w:p>
    <w:p w14:paraId="06A4E733" w14:textId="7FF75CB1" w:rsidR="00693CC9" w:rsidRDefault="000D1972" w:rsidP="000D1972">
      <w:pPr>
        <w:pStyle w:val="1"/>
      </w:pPr>
      <w:bookmarkStart w:id="5" w:name="_Toc119934289"/>
      <w:r>
        <w:t>Инфологическая модель</w:t>
      </w:r>
      <w:bookmarkEnd w:id="5"/>
    </w:p>
    <w:p w14:paraId="06F77961" w14:textId="7EC11F90" w:rsidR="000D1972" w:rsidRDefault="00ED7598" w:rsidP="00EC16B2">
      <w:pPr>
        <w:jc w:val="center"/>
      </w:pPr>
      <w:r>
        <w:rPr>
          <w:noProof/>
        </w:rPr>
        <w:drawing>
          <wp:inline distT="0" distB="0" distL="0" distR="0" wp14:anchorId="136B1AF7" wp14:editId="518DADEE">
            <wp:extent cx="5940425" cy="2401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547E" w14:textId="15B619EC" w:rsidR="00607C31" w:rsidRDefault="00EC16B2" w:rsidP="00607C31">
      <w:pPr>
        <w:pStyle w:val="1"/>
      </w:pPr>
      <w:bookmarkStart w:id="6" w:name="_Toc119934290"/>
      <w:r>
        <w:t>Даталогическая модель</w:t>
      </w:r>
      <w:bookmarkEnd w:id="6"/>
    </w:p>
    <w:p w14:paraId="060D3B45" w14:textId="31D590B3" w:rsidR="00071E35" w:rsidRDefault="00C319E4" w:rsidP="0000022A">
      <w:pPr>
        <w:jc w:val="center"/>
      </w:pPr>
      <w:r>
        <w:rPr>
          <w:noProof/>
        </w:rPr>
        <w:drawing>
          <wp:inline distT="0" distB="0" distL="0" distR="0" wp14:anchorId="3E1F4096" wp14:editId="77AB4FDE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F06F" w14:textId="077BF723" w:rsidR="00205500" w:rsidRDefault="00545F58" w:rsidP="00205500">
      <w:pPr>
        <w:pStyle w:val="1"/>
      </w:pPr>
      <w:bookmarkStart w:id="7" w:name="_Toc119934291"/>
      <w:r>
        <w:t xml:space="preserve">Скрипты заполнения БД </w:t>
      </w:r>
      <w:r w:rsidR="0039235E">
        <w:t>данными</w:t>
      </w:r>
      <w:bookmarkEnd w:id="7"/>
    </w:p>
    <w:p w14:paraId="6BBEE459" w14:textId="23FDA698" w:rsidR="0039235E" w:rsidRDefault="0039235E" w:rsidP="0039235E">
      <w:pPr>
        <w:pStyle w:val="2"/>
        <w:rPr>
          <w:lang w:val="en-US" w:eastAsia="ru-RU"/>
        </w:rPr>
      </w:pPr>
      <w:bookmarkStart w:id="8" w:name="_Toc119934292"/>
      <w:r>
        <w:rPr>
          <w:lang w:val="en-US" w:eastAsia="ru-RU"/>
        </w:rPr>
        <w:t>schema.sql</w:t>
      </w:r>
      <w:bookmarkEnd w:id="8"/>
    </w:p>
    <w:p w14:paraId="70A4CD78" w14:textId="77777777" w:rsidR="00B13C9F" w:rsidRPr="00B13C9F" w:rsidRDefault="00B13C9F" w:rsidP="00B13C9F">
      <w:pPr>
        <w:pStyle w:val="HTML"/>
        <w:shd w:val="clear" w:color="auto" w:fill="2B2B2B"/>
        <w:spacing w:after="240"/>
        <w:rPr>
          <w:color w:val="A9B7C6"/>
          <w:lang w:val="en-US"/>
        </w:rPr>
      </w:pPr>
      <w:bookmarkStart w:id="9" w:name="_Toc119934293"/>
      <w:r w:rsidRPr="00B13C9F">
        <w:rPr>
          <w:color w:val="CC7832"/>
          <w:lang w:val="en-US"/>
        </w:rPr>
        <w:t xml:space="preserve">CREATE TABLE </w:t>
      </w:r>
      <w:r w:rsidRPr="00B13C9F">
        <w:rPr>
          <w:color w:val="A9B7C6"/>
          <w:lang w:val="en-US"/>
        </w:rPr>
        <w:t>"body" (</w:t>
      </w:r>
      <w:r w:rsidRPr="00B13C9F">
        <w:rPr>
          <w:color w:val="A9B7C6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"id" </w:t>
      </w:r>
      <w:r w:rsidRPr="00B13C9F">
        <w:rPr>
          <w:color w:val="CC7832"/>
          <w:lang w:val="en-US"/>
        </w:rPr>
        <w:t>bigserial,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"sex" </w:t>
      </w:r>
      <w:r w:rsidRPr="00B13C9F">
        <w:rPr>
          <w:color w:val="CC7832"/>
          <w:lang w:val="en-US"/>
        </w:rPr>
        <w:t>varchar</w:t>
      </w:r>
      <w:r w:rsidRPr="00B13C9F">
        <w:rPr>
          <w:color w:val="A9B7C6"/>
          <w:lang w:val="en-US"/>
        </w:rPr>
        <w:t>(</w:t>
      </w:r>
      <w:r w:rsidRPr="00B13C9F">
        <w:rPr>
          <w:color w:val="6897BB"/>
          <w:lang w:val="en-US"/>
        </w:rPr>
        <w:t>6</w:t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"date_of_birth" </w:t>
      </w:r>
      <w:r w:rsidRPr="00B13C9F">
        <w:rPr>
          <w:color w:val="CC7832"/>
          <w:lang w:val="en-US"/>
        </w:rPr>
        <w:t>date,</w:t>
      </w:r>
      <w:r w:rsidRPr="00B13C9F">
        <w:rPr>
          <w:color w:val="CC7832"/>
          <w:lang w:val="en-US"/>
        </w:rPr>
        <w:br/>
        <w:t xml:space="preserve">  PRIMARY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A9B7C6"/>
          <w:lang w:val="en-US"/>
        </w:rPr>
        <w:br/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</w:r>
      <w:r w:rsidRPr="00B13C9F">
        <w:rPr>
          <w:color w:val="CC7832"/>
          <w:lang w:val="en-US"/>
        </w:rPr>
        <w:br/>
        <w:t xml:space="preserve">CREATE TABLE </w:t>
      </w:r>
      <w:r w:rsidRPr="00B13C9F">
        <w:rPr>
          <w:color w:val="A9B7C6"/>
          <w:lang w:val="en-US"/>
        </w:rPr>
        <w:t>"body_emotion" (</w:t>
      </w:r>
      <w:r w:rsidRPr="00B13C9F">
        <w:rPr>
          <w:color w:val="A9B7C6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"body_id" </w:t>
      </w:r>
      <w:r w:rsidRPr="00B13C9F">
        <w:rPr>
          <w:color w:val="CC7832"/>
          <w:lang w:val="en-US"/>
        </w:rPr>
        <w:t>bigserial,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"emotion_id" </w:t>
      </w:r>
      <w:r w:rsidRPr="00B13C9F">
        <w:rPr>
          <w:color w:val="CC7832"/>
          <w:lang w:val="en-US"/>
        </w:rPr>
        <w:t>smallint NOT NULL</w:t>
      </w:r>
      <w:r w:rsidRPr="00B13C9F">
        <w:rPr>
          <w:color w:val="CC7832"/>
          <w:lang w:val="en-US"/>
        </w:rPr>
        <w:br/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</w:r>
      <w:r w:rsidRPr="00B13C9F">
        <w:rPr>
          <w:color w:val="CC7832"/>
          <w:lang w:val="en-US"/>
        </w:rPr>
        <w:br/>
        <w:t xml:space="preserve">CREATE TABLE </w:t>
      </w:r>
      <w:r w:rsidRPr="00B13C9F">
        <w:rPr>
          <w:color w:val="A9B7C6"/>
          <w:lang w:val="en-US"/>
        </w:rPr>
        <w:t>"citizen" (</w:t>
      </w:r>
      <w:r w:rsidRPr="00B13C9F">
        <w:rPr>
          <w:color w:val="A9B7C6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"id" </w:t>
      </w:r>
      <w:r w:rsidRPr="00B13C9F">
        <w:rPr>
          <w:color w:val="CC7832"/>
          <w:lang w:val="en-US"/>
        </w:rPr>
        <w:t>serial,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"first_name" </w:t>
      </w:r>
      <w:r w:rsidRPr="00B13C9F">
        <w:rPr>
          <w:color w:val="CC7832"/>
          <w:lang w:val="en-US"/>
        </w:rPr>
        <w:t>varchar</w:t>
      </w:r>
      <w:r w:rsidRPr="00B13C9F">
        <w:rPr>
          <w:color w:val="A9B7C6"/>
          <w:lang w:val="en-US"/>
        </w:rPr>
        <w:t>(</w:t>
      </w:r>
      <w:r w:rsidRPr="00B13C9F">
        <w:rPr>
          <w:color w:val="6897BB"/>
          <w:lang w:val="en-US"/>
        </w:rPr>
        <w:t>63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>NOT NULL,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"last_name" </w:t>
      </w:r>
      <w:r w:rsidRPr="00B13C9F">
        <w:rPr>
          <w:color w:val="CC7832"/>
          <w:lang w:val="en-US"/>
        </w:rPr>
        <w:t>varchar</w:t>
      </w:r>
      <w:r w:rsidRPr="00B13C9F">
        <w:rPr>
          <w:color w:val="A9B7C6"/>
          <w:lang w:val="en-US"/>
        </w:rPr>
        <w:t>(</w:t>
      </w:r>
      <w:r w:rsidRPr="00B13C9F">
        <w:rPr>
          <w:color w:val="6897BB"/>
          <w:lang w:val="en-US"/>
        </w:rPr>
        <w:t>63</w:t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"city_id" </w:t>
      </w:r>
      <w:r w:rsidRPr="00B13C9F">
        <w:rPr>
          <w:color w:val="CC7832"/>
          <w:lang w:val="en-US"/>
        </w:rPr>
        <w:t>serial,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"body_id" </w:t>
      </w:r>
      <w:r w:rsidRPr="00B13C9F">
        <w:rPr>
          <w:color w:val="CC7832"/>
          <w:lang w:val="en-US"/>
        </w:rPr>
        <w:t>bigserial,</w:t>
      </w:r>
      <w:r w:rsidRPr="00B13C9F">
        <w:rPr>
          <w:color w:val="CC7832"/>
          <w:lang w:val="en-US"/>
        </w:rPr>
        <w:br/>
        <w:t xml:space="preserve">  PRIMARY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A9B7C6"/>
          <w:lang w:val="en-US"/>
        </w:rPr>
        <w:br/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</w:r>
      <w:r w:rsidRPr="00B13C9F">
        <w:rPr>
          <w:color w:val="CC7832"/>
          <w:lang w:val="en-US"/>
        </w:rPr>
        <w:br/>
        <w:t xml:space="preserve">CREATE TABLE </w:t>
      </w:r>
      <w:r w:rsidRPr="00B13C9F">
        <w:rPr>
          <w:color w:val="A9B7C6"/>
          <w:lang w:val="en-US"/>
        </w:rPr>
        <w:t>"city" (</w:t>
      </w:r>
      <w:r w:rsidRPr="00B13C9F">
        <w:rPr>
          <w:color w:val="A9B7C6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"id" </w:t>
      </w:r>
      <w:r w:rsidRPr="00B13C9F">
        <w:rPr>
          <w:color w:val="CC7832"/>
          <w:lang w:val="en-US"/>
        </w:rPr>
        <w:t>serial,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"title" </w:t>
      </w:r>
      <w:r w:rsidRPr="00B13C9F">
        <w:rPr>
          <w:color w:val="CC7832"/>
          <w:lang w:val="en-US"/>
        </w:rPr>
        <w:t>varchar</w:t>
      </w:r>
      <w:r w:rsidRPr="00B13C9F">
        <w:rPr>
          <w:color w:val="A9B7C6"/>
          <w:lang w:val="en-US"/>
        </w:rPr>
        <w:t>(</w:t>
      </w:r>
      <w:r w:rsidRPr="00B13C9F">
        <w:rPr>
          <w:color w:val="6897BB"/>
          <w:lang w:val="en-US"/>
        </w:rPr>
        <w:t>100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>NOT NULL,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"foundation_date" </w:t>
      </w:r>
      <w:r w:rsidRPr="00B13C9F">
        <w:rPr>
          <w:color w:val="CC7832"/>
          <w:lang w:val="en-US"/>
        </w:rPr>
        <w:t>date,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"planet" </w:t>
      </w:r>
      <w:r w:rsidRPr="00B13C9F">
        <w:rPr>
          <w:color w:val="CC7832"/>
          <w:lang w:val="en-US"/>
        </w:rPr>
        <w:t>varchar</w:t>
      </w:r>
      <w:r w:rsidRPr="00B13C9F">
        <w:rPr>
          <w:color w:val="A9B7C6"/>
          <w:lang w:val="en-US"/>
        </w:rPr>
        <w:t>(</w:t>
      </w:r>
      <w:r w:rsidRPr="00B13C9F">
        <w:rPr>
          <w:color w:val="6897BB"/>
          <w:lang w:val="en-US"/>
        </w:rPr>
        <w:t>255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>NOT NULL,</w:t>
      </w:r>
      <w:r w:rsidRPr="00B13C9F">
        <w:rPr>
          <w:color w:val="CC7832"/>
          <w:lang w:val="en-US"/>
        </w:rPr>
        <w:br/>
        <w:t xml:space="preserve">  PRIMARY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A9B7C6"/>
          <w:lang w:val="en-US"/>
        </w:rPr>
        <w:br/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</w:r>
      <w:r w:rsidRPr="00B13C9F">
        <w:rPr>
          <w:color w:val="CC7832"/>
          <w:lang w:val="en-US"/>
        </w:rPr>
        <w:br/>
        <w:t xml:space="preserve">CREATE TABLE </w:t>
      </w:r>
      <w:r w:rsidRPr="00B13C9F">
        <w:rPr>
          <w:color w:val="A9B7C6"/>
          <w:lang w:val="en-US"/>
        </w:rPr>
        <w:t>"emotion" (</w:t>
      </w:r>
      <w:r w:rsidRPr="00B13C9F">
        <w:rPr>
          <w:color w:val="A9B7C6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"id" </w:t>
      </w:r>
      <w:r w:rsidRPr="00B13C9F">
        <w:rPr>
          <w:color w:val="CC7832"/>
          <w:lang w:val="en-US"/>
        </w:rPr>
        <w:t>serial,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"name" </w:t>
      </w:r>
      <w:r w:rsidRPr="00B13C9F">
        <w:rPr>
          <w:color w:val="CC7832"/>
          <w:lang w:val="en-US"/>
        </w:rPr>
        <w:t>varchar</w:t>
      </w:r>
      <w:r w:rsidRPr="00B13C9F">
        <w:rPr>
          <w:color w:val="A9B7C6"/>
          <w:lang w:val="en-US"/>
        </w:rPr>
        <w:t>(</w:t>
      </w:r>
      <w:r w:rsidRPr="00B13C9F">
        <w:rPr>
          <w:color w:val="6897BB"/>
          <w:lang w:val="en-US"/>
        </w:rPr>
        <w:t>50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>NOT NULL,</w:t>
      </w:r>
      <w:r w:rsidRPr="00B13C9F">
        <w:rPr>
          <w:color w:val="CC7832"/>
          <w:lang w:val="en-US"/>
        </w:rPr>
        <w:br/>
        <w:t xml:space="preserve">  </w:t>
      </w:r>
      <w:r w:rsidRPr="00B13C9F">
        <w:rPr>
          <w:color w:val="9876AA"/>
          <w:lang w:val="en-US"/>
        </w:rPr>
        <w:t xml:space="preserve">"intensity" </w:t>
      </w:r>
      <w:r w:rsidRPr="00B13C9F">
        <w:rPr>
          <w:color w:val="CC7832"/>
          <w:lang w:val="en-US"/>
        </w:rPr>
        <w:t>smallint NOT NULL,</w:t>
      </w:r>
      <w:r w:rsidRPr="00B13C9F">
        <w:rPr>
          <w:color w:val="CC7832"/>
          <w:lang w:val="en-US"/>
        </w:rPr>
        <w:br/>
        <w:t xml:space="preserve">  PRIMARY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A9B7C6"/>
          <w:lang w:val="en-US"/>
        </w:rPr>
        <w:br/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</w:r>
      <w:r w:rsidRPr="00B13C9F">
        <w:rPr>
          <w:color w:val="CC7832"/>
          <w:lang w:val="en-US"/>
        </w:rPr>
        <w:br/>
        <w:t xml:space="preserve">ALTER TABLE </w:t>
      </w:r>
      <w:r w:rsidRPr="00B13C9F">
        <w:rPr>
          <w:color w:val="A9B7C6"/>
          <w:lang w:val="en-US"/>
        </w:rPr>
        <w:t xml:space="preserve">"body_emotion" </w:t>
      </w:r>
      <w:r w:rsidRPr="00B13C9F">
        <w:rPr>
          <w:color w:val="CC7832"/>
          <w:lang w:val="en-US"/>
        </w:rPr>
        <w:t xml:space="preserve">ADD CONSTRAINT </w:t>
      </w:r>
      <w:r w:rsidRPr="00B13C9F">
        <w:rPr>
          <w:color w:val="A9B7C6"/>
          <w:lang w:val="en-US"/>
        </w:rPr>
        <w:t xml:space="preserve">"fk_body_emotion_body_1" </w:t>
      </w:r>
      <w:r w:rsidRPr="00B13C9F">
        <w:rPr>
          <w:color w:val="CC7832"/>
          <w:lang w:val="en-US"/>
        </w:rPr>
        <w:t xml:space="preserve">FOREIGN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"body_id"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 xml:space="preserve">REFERENCES </w:t>
      </w:r>
      <w:r w:rsidRPr="00B13C9F">
        <w:rPr>
          <w:color w:val="A9B7C6"/>
          <w:lang w:val="en-US"/>
        </w:rPr>
        <w:t>"body" 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  <w:t xml:space="preserve">ALTER TABLE </w:t>
      </w:r>
      <w:r w:rsidRPr="00B13C9F">
        <w:rPr>
          <w:color w:val="A9B7C6"/>
          <w:lang w:val="en-US"/>
        </w:rPr>
        <w:t xml:space="preserve">"body_emotion" </w:t>
      </w:r>
      <w:r w:rsidRPr="00B13C9F">
        <w:rPr>
          <w:color w:val="CC7832"/>
          <w:lang w:val="en-US"/>
        </w:rPr>
        <w:t xml:space="preserve">ADD CONSTRAINT </w:t>
      </w:r>
      <w:r w:rsidRPr="00B13C9F">
        <w:rPr>
          <w:color w:val="A9B7C6"/>
          <w:lang w:val="en-US"/>
        </w:rPr>
        <w:t xml:space="preserve">"fk_body_emotion_emotion_1" </w:t>
      </w:r>
      <w:r w:rsidRPr="00B13C9F">
        <w:rPr>
          <w:color w:val="CC7832"/>
          <w:lang w:val="en-US"/>
        </w:rPr>
        <w:t xml:space="preserve">FOREIGN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"emotion_id"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 xml:space="preserve">REFERENCES </w:t>
      </w:r>
      <w:r w:rsidRPr="00B13C9F">
        <w:rPr>
          <w:color w:val="A9B7C6"/>
          <w:lang w:val="en-US"/>
        </w:rPr>
        <w:t>"emotion" 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  <w:t xml:space="preserve">ALTER TABLE </w:t>
      </w:r>
      <w:r w:rsidRPr="00B13C9F">
        <w:rPr>
          <w:color w:val="A9B7C6"/>
          <w:lang w:val="en-US"/>
        </w:rPr>
        <w:t xml:space="preserve">"citizen" </w:t>
      </w:r>
      <w:r w:rsidRPr="00B13C9F">
        <w:rPr>
          <w:color w:val="CC7832"/>
          <w:lang w:val="en-US"/>
        </w:rPr>
        <w:t xml:space="preserve">ADD CONSTRAINT </w:t>
      </w:r>
      <w:r w:rsidRPr="00B13C9F">
        <w:rPr>
          <w:color w:val="A9B7C6"/>
          <w:lang w:val="en-US"/>
        </w:rPr>
        <w:t xml:space="preserve">"fk_citizen_city_1" </w:t>
      </w:r>
      <w:r w:rsidRPr="00B13C9F">
        <w:rPr>
          <w:color w:val="CC7832"/>
          <w:lang w:val="en-US"/>
        </w:rPr>
        <w:t xml:space="preserve">FOREIGN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"city_id"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 xml:space="preserve">REFERENCES </w:t>
      </w:r>
      <w:r w:rsidRPr="00B13C9F">
        <w:rPr>
          <w:color w:val="A9B7C6"/>
          <w:lang w:val="en-US"/>
        </w:rPr>
        <w:t>"city" 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;</w:t>
      </w:r>
      <w:r w:rsidRPr="00B13C9F">
        <w:rPr>
          <w:color w:val="CC7832"/>
          <w:lang w:val="en-US"/>
        </w:rPr>
        <w:br/>
        <w:t xml:space="preserve">ALTER TABLE </w:t>
      </w:r>
      <w:r w:rsidRPr="00B13C9F">
        <w:rPr>
          <w:color w:val="A9B7C6"/>
          <w:lang w:val="en-US"/>
        </w:rPr>
        <w:t xml:space="preserve">"citizen" </w:t>
      </w:r>
      <w:r w:rsidRPr="00B13C9F">
        <w:rPr>
          <w:color w:val="CC7832"/>
          <w:lang w:val="en-US"/>
        </w:rPr>
        <w:t xml:space="preserve">ADD CONSTRAINT </w:t>
      </w:r>
      <w:r w:rsidRPr="00B13C9F">
        <w:rPr>
          <w:color w:val="A9B7C6"/>
          <w:lang w:val="en-US"/>
        </w:rPr>
        <w:t xml:space="preserve">"fk_citizen_body_1" </w:t>
      </w:r>
      <w:r w:rsidRPr="00B13C9F">
        <w:rPr>
          <w:color w:val="CC7832"/>
          <w:lang w:val="en-US"/>
        </w:rPr>
        <w:t xml:space="preserve">FOREIGN KEY </w:t>
      </w:r>
      <w:r w:rsidRPr="00B13C9F">
        <w:rPr>
          <w:color w:val="A9B7C6"/>
          <w:lang w:val="en-US"/>
        </w:rPr>
        <w:t>(</w:t>
      </w:r>
      <w:r w:rsidRPr="00B13C9F">
        <w:rPr>
          <w:color w:val="9876AA"/>
          <w:lang w:val="en-US"/>
        </w:rPr>
        <w:t>"body_id"</w:t>
      </w:r>
      <w:r w:rsidRPr="00B13C9F">
        <w:rPr>
          <w:color w:val="A9B7C6"/>
          <w:lang w:val="en-US"/>
        </w:rPr>
        <w:t xml:space="preserve">) </w:t>
      </w:r>
      <w:r w:rsidRPr="00B13C9F">
        <w:rPr>
          <w:color w:val="CC7832"/>
          <w:lang w:val="en-US"/>
        </w:rPr>
        <w:t xml:space="preserve">REFERENCES </w:t>
      </w:r>
      <w:r w:rsidRPr="00B13C9F">
        <w:rPr>
          <w:color w:val="A9B7C6"/>
          <w:lang w:val="en-US"/>
        </w:rPr>
        <w:t>"body" (</w:t>
      </w:r>
      <w:r w:rsidRPr="00B13C9F">
        <w:rPr>
          <w:color w:val="9876AA"/>
          <w:lang w:val="en-US"/>
        </w:rPr>
        <w:t>"id"</w:t>
      </w:r>
      <w:r w:rsidRPr="00B13C9F">
        <w:rPr>
          <w:color w:val="A9B7C6"/>
          <w:lang w:val="en-US"/>
        </w:rPr>
        <w:t>)</w:t>
      </w:r>
      <w:r w:rsidRPr="00B13C9F">
        <w:rPr>
          <w:color w:val="CC7832"/>
          <w:lang w:val="en-US"/>
        </w:rPr>
        <w:t>;</w:t>
      </w:r>
    </w:p>
    <w:p w14:paraId="39C4B330" w14:textId="44E1BEB4" w:rsidR="0039235E" w:rsidRDefault="0039235E" w:rsidP="0039235E">
      <w:pPr>
        <w:pStyle w:val="2"/>
        <w:rPr>
          <w:lang w:val="en-US"/>
        </w:rPr>
      </w:pPr>
      <w:r>
        <w:rPr>
          <w:lang w:val="en-US"/>
        </w:rPr>
        <w:t>data.sql</w:t>
      </w:r>
      <w:bookmarkEnd w:id="9"/>
    </w:p>
    <w:p w14:paraId="512A3647" w14:textId="69E7615D" w:rsidR="008F6CE6" w:rsidRDefault="000A2F12" w:rsidP="008F6CE6">
      <w:pPr>
        <w:pStyle w:val="HTML"/>
        <w:shd w:val="clear" w:color="auto" w:fill="2B2B2B"/>
        <w:rPr>
          <w:color w:val="CC7832"/>
          <w:lang w:val="en-US"/>
        </w:rPr>
      </w:pPr>
      <w:bookmarkStart w:id="10" w:name="_Toc119934294"/>
      <w:r w:rsidRPr="000A2F12">
        <w:rPr>
          <w:color w:val="CC7832"/>
          <w:lang w:val="en-US"/>
        </w:rPr>
        <w:t xml:space="preserve">INSERT INTO </w:t>
      </w:r>
      <w:r w:rsidRPr="000A2F12">
        <w:rPr>
          <w:color w:val="A9B7C6"/>
          <w:lang w:val="en-US"/>
        </w:rPr>
        <w:t>"city" (</w:t>
      </w:r>
      <w:r w:rsidRPr="000A2F12">
        <w:rPr>
          <w:color w:val="9876AA"/>
          <w:lang w:val="en-US"/>
        </w:rPr>
        <w:t>title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foundation_date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planet</w:t>
      </w:r>
      <w:r w:rsidRPr="000A2F12">
        <w:rPr>
          <w:color w:val="A9B7C6"/>
          <w:lang w:val="en-US"/>
        </w:rPr>
        <w:t>)</w:t>
      </w:r>
    </w:p>
    <w:p w14:paraId="57997F26" w14:textId="77777777" w:rsidR="008F6CE6" w:rsidRPr="008F6CE6" w:rsidRDefault="008F6CE6" w:rsidP="008F6CE6">
      <w:pPr>
        <w:pStyle w:val="HTML"/>
        <w:shd w:val="clear" w:color="auto" w:fill="2B2B2B"/>
        <w:rPr>
          <w:color w:val="A9B7C6"/>
          <w:lang w:val="en-US"/>
        </w:rPr>
      </w:pPr>
      <w:r w:rsidRPr="008F6CE6">
        <w:rPr>
          <w:color w:val="CC7832"/>
          <w:lang w:val="en-US"/>
        </w:rPr>
        <w:t xml:space="preserve">VALUES </w:t>
      </w:r>
      <w:r w:rsidRPr="008F6CE6">
        <w:rPr>
          <w:color w:val="A9B7C6"/>
          <w:lang w:val="en-US"/>
        </w:rPr>
        <w:t>(</w:t>
      </w:r>
      <w:r w:rsidRPr="008F6CE6">
        <w:rPr>
          <w:color w:val="6A8759"/>
          <w:lang w:val="en-US"/>
        </w:rPr>
        <w:t>'</w:t>
      </w:r>
      <w:r>
        <w:rPr>
          <w:color w:val="6A8759"/>
        </w:rPr>
        <w:t>Диаспара</w:t>
      </w:r>
      <w:r w:rsidRPr="008F6CE6">
        <w:rPr>
          <w:color w:val="6A8759"/>
          <w:lang w:val="en-US"/>
        </w:rPr>
        <w:t>'</w:t>
      </w:r>
      <w:r w:rsidRPr="008F6CE6">
        <w:rPr>
          <w:color w:val="CC7832"/>
          <w:lang w:val="en-US"/>
        </w:rPr>
        <w:t xml:space="preserve">, </w:t>
      </w:r>
      <w:r w:rsidRPr="008F6CE6">
        <w:rPr>
          <w:color w:val="6A8759"/>
          <w:lang w:val="en-US"/>
        </w:rPr>
        <w:t>'1970-01-01'</w:t>
      </w:r>
      <w:r w:rsidRPr="008F6CE6">
        <w:rPr>
          <w:color w:val="CC7832"/>
          <w:lang w:val="en-US"/>
        </w:rPr>
        <w:t xml:space="preserve">, </w:t>
      </w:r>
      <w:r w:rsidRPr="008F6CE6">
        <w:rPr>
          <w:color w:val="6A8759"/>
          <w:lang w:val="en-US"/>
        </w:rPr>
        <w:t>'</w:t>
      </w:r>
      <w:r>
        <w:rPr>
          <w:color w:val="6A8759"/>
        </w:rPr>
        <w:t>Земля</w:t>
      </w:r>
      <w:r w:rsidRPr="008F6CE6">
        <w:rPr>
          <w:color w:val="6A8759"/>
          <w:lang w:val="en-US"/>
        </w:rPr>
        <w:t>'</w:t>
      </w:r>
      <w:r w:rsidRPr="008F6CE6">
        <w:rPr>
          <w:color w:val="A9B7C6"/>
          <w:lang w:val="en-US"/>
        </w:rPr>
        <w:t>)</w:t>
      </w:r>
      <w:r w:rsidRPr="008F6CE6">
        <w:rPr>
          <w:color w:val="CC7832"/>
          <w:lang w:val="en-US"/>
        </w:rPr>
        <w:t>,</w:t>
      </w:r>
      <w:r w:rsidRPr="008F6CE6">
        <w:rPr>
          <w:color w:val="CC7832"/>
          <w:lang w:val="en-US"/>
        </w:rPr>
        <w:br/>
        <w:t xml:space="preserve">       </w:t>
      </w:r>
      <w:r w:rsidRPr="008F6CE6">
        <w:rPr>
          <w:color w:val="A9B7C6"/>
          <w:lang w:val="en-US"/>
        </w:rPr>
        <w:t>(</w:t>
      </w:r>
      <w:r w:rsidRPr="008F6CE6">
        <w:rPr>
          <w:color w:val="6A8759"/>
          <w:lang w:val="en-US"/>
        </w:rPr>
        <w:t>'</w:t>
      </w:r>
      <w:r>
        <w:rPr>
          <w:color w:val="6A8759"/>
        </w:rPr>
        <w:t>Лиза</w:t>
      </w:r>
      <w:r w:rsidRPr="008F6CE6">
        <w:rPr>
          <w:color w:val="6A8759"/>
          <w:lang w:val="en-US"/>
        </w:rPr>
        <w:t>'</w:t>
      </w:r>
      <w:r w:rsidRPr="008F6CE6">
        <w:rPr>
          <w:color w:val="CC7832"/>
          <w:lang w:val="en-US"/>
        </w:rPr>
        <w:t xml:space="preserve">, </w:t>
      </w:r>
      <w:r w:rsidRPr="008F6CE6">
        <w:rPr>
          <w:color w:val="6A8759"/>
          <w:lang w:val="en-US"/>
        </w:rPr>
        <w:t>'1910-10-10'</w:t>
      </w:r>
      <w:r w:rsidRPr="008F6CE6">
        <w:rPr>
          <w:color w:val="CC7832"/>
          <w:lang w:val="en-US"/>
        </w:rPr>
        <w:t xml:space="preserve">, </w:t>
      </w:r>
      <w:r w:rsidRPr="008F6CE6">
        <w:rPr>
          <w:color w:val="6A8759"/>
          <w:lang w:val="en-US"/>
        </w:rPr>
        <w:t>'</w:t>
      </w:r>
      <w:r>
        <w:rPr>
          <w:color w:val="6A8759"/>
        </w:rPr>
        <w:t>Земля</w:t>
      </w:r>
      <w:r w:rsidRPr="008F6CE6">
        <w:rPr>
          <w:color w:val="6A8759"/>
          <w:lang w:val="en-US"/>
        </w:rPr>
        <w:t>'</w:t>
      </w:r>
      <w:r w:rsidRPr="008F6CE6">
        <w:rPr>
          <w:color w:val="A9B7C6"/>
          <w:lang w:val="en-US"/>
        </w:rPr>
        <w:t>)</w:t>
      </w:r>
      <w:r w:rsidRPr="008F6CE6">
        <w:rPr>
          <w:color w:val="CC7832"/>
          <w:lang w:val="en-US"/>
        </w:rPr>
        <w:t>;</w:t>
      </w:r>
    </w:p>
    <w:p w14:paraId="11072C7E" w14:textId="77777777" w:rsidR="008F6CE6" w:rsidRPr="000A2F12" w:rsidRDefault="008F6CE6" w:rsidP="008F6CE6">
      <w:pPr>
        <w:pStyle w:val="HTML"/>
        <w:shd w:val="clear" w:color="auto" w:fill="2B2B2B"/>
        <w:rPr>
          <w:color w:val="A9B7C6"/>
          <w:lang w:val="en-US"/>
        </w:rPr>
      </w:pPr>
    </w:p>
    <w:p w14:paraId="292F1404" w14:textId="0BCDBEBA" w:rsidR="000A2F12" w:rsidRPr="000A2F12" w:rsidRDefault="000A2F12" w:rsidP="008F6CE6">
      <w:pPr>
        <w:pStyle w:val="HTML"/>
        <w:shd w:val="clear" w:color="auto" w:fill="2B2B2B"/>
        <w:rPr>
          <w:color w:val="A9B7C6"/>
          <w:lang w:val="en-US"/>
        </w:rPr>
      </w:pPr>
      <w:r w:rsidRPr="000A2F12">
        <w:rPr>
          <w:color w:val="A9B7C6"/>
          <w:lang w:val="en-US"/>
        </w:rPr>
        <w:br/>
      </w:r>
      <w:r w:rsidRPr="000A2F12">
        <w:rPr>
          <w:color w:val="CC7832"/>
          <w:lang w:val="en-US"/>
        </w:rPr>
        <w:t xml:space="preserve">VALUES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'male'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'2002-01-01'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'male'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'2001-02-03'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'female'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'1985-03-11'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'female'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'1998-05-04'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'female'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'1970-09-19'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;</w:t>
      </w:r>
      <w:r w:rsidRPr="000A2F12">
        <w:rPr>
          <w:color w:val="CC7832"/>
          <w:lang w:val="en-US"/>
        </w:rPr>
        <w:br/>
      </w:r>
      <w:r w:rsidRPr="000A2F12">
        <w:rPr>
          <w:color w:val="CC7832"/>
          <w:lang w:val="en-US"/>
        </w:rPr>
        <w:br/>
        <w:t xml:space="preserve">INSERT INTO </w:t>
      </w:r>
      <w:r w:rsidRPr="000A2F12">
        <w:rPr>
          <w:color w:val="A9B7C6"/>
          <w:lang w:val="en-US"/>
        </w:rPr>
        <w:t>"citizen" (</w:t>
      </w:r>
      <w:r w:rsidRPr="000A2F12">
        <w:rPr>
          <w:color w:val="9876AA"/>
          <w:lang w:val="en-US"/>
        </w:rPr>
        <w:t>first_name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last_name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city_id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body_id</w:t>
      </w:r>
      <w:r w:rsidRPr="000A2F12">
        <w:rPr>
          <w:color w:val="A9B7C6"/>
          <w:lang w:val="en-US"/>
        </w:rPr>
        <w:t>)</w:t>
      </w:r>
      <w:r w:rsidRPr="000A2F12">
        <w:rPr>
          <w:color w:val="A9B7C6"/>
          <w:lang w:val="en-US"/>
        </w:rPr>
        <w:br/>
      </w:r>
      <w:r w:rsidRPr="000A2F12">
        <w:rPr>
          <w:color w:val="CC7832"/>
          <w:lang w:val="en-US"/>
        </w:rPr>
        <w:t xml:space="preserve">VALUES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Кравченко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Райан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Гослинг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2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Селена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Гомез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3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Вердана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Романовна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4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Ариана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Гранде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5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;</w:t>
      </w:r>
      <w:r w:rsidRPr="000A2F12">
        <w:rPr>
          <w:color w:val="CC7832"/>
          <w:lang w:val="en-US"/>
        </w:rPr>
        <w:br/>
      </w:r>
      <w:r w:rsidRPr="000A2F12">
        <w:rPr>
          <w:color w:val="CC7832"/>
          <w:lang w:val="en-US"/>
        </w:rPr>
        <w:br/>
        <w:t xml:space="preserve">INSERT INTO </w:t>
      </w:r>
      <w:r w:rsidRPr="000A2F12">
        <w:rPr>
          <w:color w:val="A9B7C6"/>
          <w:lang w:val="en-US"/>
        </w:rPr>
        <w:t>"emotion" (</w:t>
      </w:r>
      <w:r w:rsidRPr="000A2F12">
        <w:rPr>
          <w:color w:val="9876AA"/>
          <w:lang w:val="en-US"/>
        </w:rPr>
        <w:t>name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intensity</w:t>
      </w:r>
      <w:r w:rsidRPr="000A2F12">
        <w:rPr>
          <w:color w:val="A9B7C6"/>
          <w:lang w:val="en-US"/>
        </w:rPr>
        <w:t>)</w:t>
      </w:r>
      <w:r w:rsidRPr="000A2F12">
        <w:rPr>
          <w:color w:val="A9B7C6"/>
          <w:lang w:val="en-US"/>
        </w:rPr>
        <w:br/>
      </w:r>
      <w:r w:rsidRPr="000A2F12">
        <w:rPr>
          <w:color w:val="CC7832"/>
          <w:lang w:val="en-US"/>
        </w:rPr>
        <w:t xml:space="preserve">VALUES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Одиночество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9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Подавленность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8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Спокойствие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2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Умиротворение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7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A8759"/>
          <w:lang w:val="en-US"/>
        </w:rPr>
        <w:t>'</w:t>
      </w:r>
      <w:r>
        <w:rPr>
          <w:color w:val="6A8759"/>
        </w:rPr>
        <w:t>Ужас</w:t>
      </w:r>
      <w:r w:rsidRPr="000A2F12">
        <w:rPr>
          <w:color w:val="6A8759"/>
          <w:lang w:val="en-US"/>
        </w:rPr>
        <w:t>'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10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;</w:t>
      </w:r>
      <w:r w:rsidRPr="000A2F12">
        <w:rPr>
          <w:color w:val="CC7832"/>
          <w:lang w:val="en-US"/>
        </w:rPr>
        <w:br/>
      </w:r>
      <w:r w:rsidRPr="000A2F12">
        <w:rPr>
          <w:color w:val="CC7832"/>
          <w:lang w:val="en-US"/>
        </w:rPr>
        <w:br/>
        <w:t xml:space="preserve">INSERT INTO </w:t>
      </w:r>
      <w:r w:rsidRPr="000A2F12">
        <w:rPr>
          <w:color w:val="A9B7C6"/>
          <w:lang w:val="en-US"/>
        </w:rPr>
        <w:t>"body_emotion" (</w:t>
      </w:r>
      <w:r w:rsidRPr="000A2F12">
        <w:rPr>
          <w:color w:val="9876AA"/>
          <w:lang w:val="en-US"/>
        </w:rPr>
        <w:t>body_id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9876AA"/>
          <w:lang w:val="en-US"/>
        </w:rPr>
        <w:t>emotion_id</w:t>
      </w:r>
      <w:r w:rsidRPr="000A2F12">
        <w:rPr>
          <w:color w:val="A9B7C6"/>
          <w:lang w:val="en-US"/>
        </w:rPr>
        <w:t>)</w:t>
      </w:r>
      <w:r w:rsidRPr="000A2F12">
        <w:rPr>
          <w:color w:val="A9B7C6"/>
          <w:lang w:val="en-US"/>
        </w:rPr>
        <w:br/>
      </w:r>
      <w:r w:rsidRPr="000A2F12">
        <w:rPr>
          <w:color w:val="CC7832"/>
          <w:lang w:val="en-US"/>
        </w:rPr>
        <w:t xml:space="preserve">VALUES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1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1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2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2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2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3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3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3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4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4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4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5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2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,</w:t>
      </w:r>
      <w:r w:rsidRPr="000A2F12">
        <w:rPr>
          <w:color w:val="CC7832"/>
          <w:lang w:val="en-US"/>
        </w:rPr>
        <w:br/>
        <w:t xml:space="preserve">       </w:t>
      </w:r>
      <w:r w:rsidRPr="000A2F12">
        <w:rPr>
          <w:color w:val="A9B7C6"/>
          <w:lang w:val="en-US"/>
        </w:rPr>
        <w:t>(</w:t>
      </w:r>
      <w:r w:rsidRPr="000A2F12">
        <w:rPr>
          <w:color w:val="6897BB"/>
          <w:lang w:val="en-US"/>
        </w:rPr>
        <w:t>5</w:t>
      </w:r>
      <w:r w:rsidRPr="000A2F12">
        <w:rPr>
          <w:color w:val="CC7832"/>
          <w:lang w:val="en-US"/>
        </w:rPr>
        <w:t xml:space="preserve">, </w:t>
      </w:r>
      <w:r w:rsidRPr="000A2F12">
        <w:rPr>
          <w:color w:val="6897BB"/>
          <w:lang w:val="en-US"/>
        </w:rPr>
        <w:t>5</w:t>
      </w:r>
      <w:r w:rsidRPr="000A2F12">
        <w:rPr>
          <w:color w:val="A9B7C6"/>
          <w:lang w:val="en-US"/>
        </w:rPr>
        <w:t>)</w:t>
      </w:r>
      <w:r w:rsidRPr="000A2F12">
        <w:rPr>
          <w:color w:val="CC7832"/>
          <w:lang w:val="en-US"/>
        </w:rPr>
        <w:t>;</w:t>
      </w:r>
    </w:p>
    <w:p w14:paraId="12340809" w14:textId="77777777" w:rsidR="00CC6D56" w:rsidRPr="008F6CE6" w:rsidRDefault="00CC6D56">
      <w:pPr>
        <w:spacing w:after="160" w:line="259" w:lineRule="auto"/>
        <w:rPr>
          <w:rFonts w:eastAsia="Times New Roman" w:cs="Times New Roman"/>
          <w:b/>
          <w:szCs w:val="24"/>
          <w:lang w:val="en-US"/>
        </w:rPr>
      </w:pPr>
      <w:r w:rsidRPr="008F6CE6">
        <w:rPr>
          <w:lang w:val="en-US"/>
        </w:rPr>
        <w:br w:type="page"/>
      </w:r>
    </w:p>
    <w:p w14:paraId="235DCF0B" w14:textId="452E09A0" w:rsidR="0039235E" w:rsidRDefault="00042F1E" w:rsidP="00042F1E">
      <w:pPr>
        <w:pStyle w:val="1"/>
        <w:spacing w:before="120"/>
        <w:ind w:left="357" w:hanging="357"/>
      </w:pPr>
      <w:r>
        <w:t>Выводы</w:t>
      </w:r>
      <w:bookmarkEnd w:id="10"/>
    </w:p>
    <w:p w14:paraId="4FBA1EE0" w14:textId="6D371BA7" w:rsidR="00A3031E" w:rsidRDefault="00042F1E" w:rsidP="00154BF0">
      <w:r>
        <w:t>В ходе работы я научился составлять описание предметной области, выявлять сущности и их типы</w:t>
      </w:r>
      <w:r w:rsidR="00D7505A">
        <w:t xml:space="preserve">, </w:t>
      </w:r>
      <w:r w:rsidR="00082123">
        <w:t xml:space="preserve">создавать инфологические и даталогические модели, а также </w:t>
      </w:r>
      <w:r w:rsidR="00F37C5C">
        <w:t>создавать скрипты для создания схемы баз данных и наполнения их информацией.</w:t>
      </w:r>
      <w:r w:rsidR="00A3031E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27855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20C66" w14:textId="77BE02C0" w:rsidR="00A3031E" w:rsidRPr="00A3031E" w:rsidRDefault="00A3031E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3031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219B43EA" w14:textId="10907CF4" w:rsidR="00A3031E" w:rsidRDefault="00A3031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4284" w:history="1">
            <w:r w:rsidRPr="000B10A8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B10A8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352F" w14:textId="13B10570" w:rsidR="00A3031E" w:rsidRDefault="001E583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934285" w:history="1">
            <w:r w:rsidR="00A3031E" w:rsidRPr="000B10A8">
              <w:rPr>
                <w:rStyle w:val="a5"/>
                <w:noProof/>
              </w:rPr>
              <w:t>2.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Предметная область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_Toc119934285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2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16CA295D" w14:textId="4C36C0B4" w:rsidR="00A3031E" w:rsidRDefault="001E583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9934286" w:history="1">
            <w:r w:rsidR="00A3031E" w:rsidRPr="000B10A8">
              <w:rPr>
                <w:rStyle w:val="a5"/>
                <w:noProof/>
              </w:rPr>
              <w:t>2.1.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Предложенная предметная область (текст)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_Toc119934286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2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64A18DBB" w14:textId="2C2D1375" w:rsidR="00A3031E" w:rsidRDefault="001E583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9934287" w:history="1">
            <w:r w:rsidR="00A3031E" w:rsidRPr="000B10A8">
              <w:rPr>
                <w:rStyle w:val="a5"/>
                <w:noProof/>
              </w:rPr>
              <w:t>2.2.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Описание предметной области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_Toc119934287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2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24C71A93" w14:textId="4A56F49A" w:rsidR="00A3031E" w:rsidRDefault="001E583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9934288" w:history="1">
            <w:r w:rsidR="00A3031E" w:rsidRPr="000B10A8">
              <w:rPr>
                <w:rStyle w:val="a5"/>
                <w:noProof/>
              </w:rPr>
              <w:t>2.3.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Сущности и их классификация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_Toc119934288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2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05533280" w14:textId="563D1BDA" w:rsidR="00A3031E" w:rsidRDefault="001E583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934289" w:history="1">
            <w:r w:rsidR="00A3031E" w:rsidRPr="000B10A8">
              <w:rPr>
                <w:rStyle w:val="a5"/>
                <w:noProof/>
              </w:rPr>
              <w:t>3.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Инфологическая модель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_Toc119934289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3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63C51BB5" w14:textId="421EC7AE" w:rsidR="00A3031E" w:rsidRDefault="001E583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934290" w:history="1">
            <w:r w:rsidR="00A3031E" w:rsidRPr="000B10A8">
              <w:rPr>
                <w:rStyle w:val="a5"/>
                <w:noProof/>
              </w:rPr>
              <w:t>4.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Даталогическая модель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_Toc119934290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3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1BC4EC56" w14:textId="4B7291F9" w:rsidR="00A3031E" w:rsidRDefault="001E583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934291" w:history="1">
            <w:r w:rsidR="00A3031E" w:rsidRPr="000B10A8">
              <w:rPr>
                <w:rStyle w:val="a5"/>
                <w:noProof/>
              </w:rPr>
              <w:t>5.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Скрипты заполнения БД данными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_Toc119934291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3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6CAB6333" w14:textId="2468A7F3" w:rsidR="00A3031E" w:rsidRDefault="001E583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9934292" w:history="1">
            <w:r w:rsidR="00A3031E" w:rsidRPr="000B10A8">
              <w:rPr>
                <w:rStyle w:val="a5"/>
                <w:noProof/>
                <w:lang w:val="en-US" w:eastAsia="ru-RU"/>
              </w:rPr>
              <w:t>5.1.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  <w:lang w:val="en-US" w:eastAsia="ru-RU"/>
              </w:rPr>
              <w:t>schema.sql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_Toc119934292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3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06099211" w14:textId="38E04C4A" w:rsidR="00A3031E" w:rsidRDefault="001E5837" w:rsidP="00154BF0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noProof/>
            </w:rPr>
          </w:pPr>
          <w:hyperlink w:anchor="_Toc119934293" w:history="1">
            <w:r w:rsidR="00A3031E" w:rsidRPr="000B10A8">
              <w:rPr>
                <w:rStyle w:val="a5"/>
                <w:noProof/>
                <w:lang w:val="en-US"/>
              </w:rPr>
              <w:t>5.2.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  <w:lang w:val="en-US"/>
              </w:rPr>
              <w:t>data.sql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_Toc119934293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4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38355770" w14:textId="1EB3E875" w:rsidR="00A3031E" w:rsidRDefault="001E583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934294" w:history="1">
            <w:r w:rsidR="00A3031E" w:rsidRPr="000B10A8">
              <w:rPr>
                <w:rStyle w:val="a5"/>
                <w:noProof/>
              </w:rPr>
              <w:t>6.</w:t>
            </w:r>
            <w:r w:rsidR="00A3031E">
              <w:rPr>
                <w:noProof/>
              </w:rPr>
              <w:tab/>
            </w:r>
            <w:r w:rsidR="00A3031E" w:rsidRPr="000B10A8">
              <w:rPr>
                <w:rStyle w:val="a5"/>
                <w:noProof/>
              </w:rPr>
              <w:t>Выводы</w:t>
            </w:r>
            <w:r w:rsidR="00A3031E">
              <w:rPr>
                <w:noProof/>
                <w:webHidden/>
              </w:rPr>
              <w:tab/>
            </w:r>
            <w:r w:rsidR="00A3031E">
              <w:rPr>
                <w:noProof/>
                <w:webHidden/>
              </w:rPr>
              <w:fldChar w:fldCharType="begin"/>
            </w:r>
            <w:r w:rsidR="00A3031E">
              <w:rPr>
                <w:noProof/>
                <w:webHidden/>
              </w:rPr>
              <w:instrText xml:space="preserve"> PAGEREF _Toc119934294 \h </w:instrText>
            </w:r>
            <w:r w:rsidR="00A3031E">
              <w:rPr>
                <w:noProof/>
                <w:webHidden/>
              </w:rPr>
            </w:r>
            <w:r w:rsidR="00A3031E">
              <w:rPr>
                <w:noProof/>
                <w:webHidden/>
              </w:rPr>
              <w:fldChar w:fldCharType="separate"/>
            </w:r>
            <w:r w:rsidR="00A3031E">
              <w:rPr>
                <w:noProof/>
                <w:webHidden/>
              </w:rPr>
              <w:t>4</w:t>
            </w:r>
            <w:r w:rsidR="00A3031E">
              <w:rPr>
                <w:noProof/>
                <w:webHidden/>
              </w:rPr>
              <w:fldChar w:fldCharType="end"/>
            </w:r>
          </w:hyperlink>
        </w:p>
        <w:p w14:paraId="419287BC" w14:textId="76E985C6" w:rsidR="00A3031E" w:rsidRDefault="00A3031E">
          <w:r>
            <w:rPr>
              <w:b/>
              <w:bCs/>
            </w:rPr>
            <w:fldChar w:fldCharType="end"/>
          </w:r>
        </w:p>
      </w:sdtContent>
    </w:sdt>
    <w:p w14:paraId="266462A6" w14:textId="2C06A96D" w:rsidR="00042F1E" w:rsidRPr="00042F1E" w:rsidRDefault="00042F1E" w:rsidP="00042F1E"/>
    <w:sectPr w:rsidR="00042F1E" w:rsidRPr="0004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003E"/>
    <w:multiLevelType w:val="multilevel"/>
    <w:tmpl w:val="FB3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42FCC"/>
    <w:multiLevelType w:val="hybridMultilevel"/>
    <w:tmpl w:val="3B00E68E"/>
    <w:lvl w:ilvl="0" w:tplc="72D284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0F57"/>
    <w:multiLevelType w:val="hybridMultilevel"/>
    <w:tmpl w:val="528C2C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AF01AD"/>
    <w:multiLevelType w:val="multilevel"/>
    <w:tmpl w:val="41108C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A511F0"/>
    <w:multiLevelType w:val="hybridMultilevel"/>
    <w:tmpl w:val="B8CE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35702">
    <w:abstractNumId w:val="0"/>
  </w:num>
  <w:num w:numId="2" w16cid:durableId="1684091679">
    <w:abstractNumId w:val="4"/>
  </w:num>
  <w:num w:numId="3" w16cid:durableId="1893033571">
    <w:abstractNumId w:val="1"/>
  </w:num>
  <w:num w:numId="4" w16cid:durableId="554244336">
    <w:abstractNumId w:val="3"/>
  </w:num>
  <w:num w:numId="5" w16cid:durableId="16235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90"/>
    <w:rsid w:val="0000022A"/>
    <w:rsid w:val="000307ED"/>
    <w:rsid w:val="00042F1E"/>
    <w:rsid w:val="00071E35"/>
    <w:rsid w:val="00082123"/>
    <w:rsid w:val="00090809"/>
    <w:rsid w:val="000A2F12"/>
    <w:rsid w:val="000B07E5"/>
    <w:rsid w:val="000D1972"/>
    <w:rsid w:val="00100C09"/>
    <w:rsid w:val="00102AF2"/>
    <w:rsid w:val="00107790"/>
    <w:rsid w:val="00154BF0"/>
    <w:rsid w:val="00175191"/>
    <w:rsid w:val="001A4059"/>
    <w:rsid w:val="001A71D5"/>
    <w:rsid w:val="001E5837"/>
    <w:rsid w:val="001F239A"/>
    <w:rsid w:val="00205500"/>
    <w:rsid w:val="0024289A"/>
    <w:rsid w:val="002506F6"/>
    <w:rsid w:val="00283B80"/>
    <w:rsid w:val="003325C9"/>
    <w:rsid w:val="0039235E"/>
    <w:rsid w:val="003D1A3C"/>
    <w:rsid w:val="003E4A14"/>
    <w:rsid w:val="00413E67"/>
    <w:rsid w:val="004176F5"/>
    <w:rsid w:val="00426C38"/>
    <w:rsid w:val="00430032"/>
    <w:rsid w:val="004D0CD4"/>
    <w:rsid w:val="00500300"/>
    <w:rsid w:val="00521ECE"/>
    <w:rsid w:val="00530712"/>
    <w:rsid w:val="00542A16"/>
    <w:rsid w:val="005435AB"/>
    <w:rsid w:val="00545F58"/>
    <w:rsid w:val="00562582"/>
    <w:rsid w:val="00567524"/>
    <w:rsid w:val="0057098F"/>
    <w:rsid w:val="005A54C4"/>
    <w:rsid w:val="005A7345"/>
    <w:rsid w:val="005F166E"/>
    <w:rsid w:val="005F7357"/>
    <w:rsid w:val="0060669C"/>
    <w:rsid w:val="0060757B"/>
    <w:rsid w:val="00607C31"/>
    <w:rsid w:val="00617CB7"/>
    <w:rsid w:val="00670DB5"/>
    <w:rsid w:val="00693CC9"/>
    <w:rsid w:val="006A71B6"/>
    <w:rsid w:val="006A772A"/>
    <w:rsid w:val="006A7FAC"/>
    <w:rsid w:val="00713FC6"/>
    <w:rsid w:val="007372DE"/>
    <w:rsid w:val="0074731C"/>
    <w:rsid w:val="00757EA4"/>
    <w:rsid w:val="0078327A"/>
    <w:rsid w:val="007B368E"/>
    <w:rsid w:val="007F771A"/>
    <w:rsid w:val="00817FFD"/>
    <w:rsid w:val="00833664"/>
    <w:rsid w:val="008A2EDC"/>
    <w:rsid w:val="008F2508"/>
    <w:rsid w:val="008F6CE6"/>
    <w:rsid w:val="008F6FC9"/>
    <w:rsid w:val="00907034"/>
    <w:rsid w:val="009351C1"/>
    <w:rsid w:val="009437B5"/>
    <w:rsid w:val="00956CC7"/>
    <w:rsid w:val="00993E42"/>
    <w:rsid w:val="009A05F1"/>
    <w:rsid w:val="009F742E"/>
    <w:rsid w:val="00A26096"/>
    <w:rsid w:val="00A3031E"/>
    <w:rsid w:val="00A4182E"/>
    <w:rsid w:val="00A54FEA"/>
    <w:rsid w:val="00A56BED"/>
    <w:rsid w:val="00B13C9F"/>
    <w:rsid w:val="00B22C55"/>
    <w:rsid w:val="00B46381"/>
    <w:rsid w:val="00B50C64"/>
    <w:rsid w:val="00B63022"/>
    <w:rsid w:val="00BA4A9F"/>
    <w:rsid w:val="00BC72E9"/>
    <w:rsid w:val="00C319E4"/>
    <w:rsid w:val="00C347E2"/>
    <w:rsid w:val="00C37482"/>
    <w:rsid w:val="00C54396"/>
    <w:rsid w:val="00C602FC"/>
    <w:rsid w:val="00CC6D56"/>
    <w:rsid w:val="00CF6118"/>
    <w:rsid w:val="00D07C9A"/>
    <w:rsid w:val="00D7505A"/>
    <w:rsid w:val="00DA1ADF"/>
    <w:rsid w:val="00DA25EA"/>
    <w:rsid w:val="00DC6CD6"/>
    <w:rsid w:val="00DD3CC3"/>
    <w:rsid w:val="00DF7AAD"/>
    <w:rsid w:val="00E25275"/>
    <w:rsid w:val="00E33882"/>
    <w:rsid w:val="00E845C7"/>
    <w:rsid w:val="00EC16B2"/>
    <w:rsid w:val="00ED527F"/>
    <w:rsid w:val="00ED61A7"/>
    <w:rsid w:val="00ED7598"/>
    <w:rsid w:val="00F37C5C"/>
    <w:rsid w:val="00F427C1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F662"/>
  <w15:chartTrackingRefBased/>
  <w15:docId w15:val="{16BB0170-E9E3-4A2A-AE88-4D0F41D1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345"/>
    <w:pPr>
      <w:spacing w:after="20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0CD4"/>
    <w:pPr>
      <w:numPr>
        <w:numId w:val="4"/>
      </w:numPr>
      <w:tabs>
        <w:tab w:val="left" w:pos="426"/>
      </w:tabs>
      <w:outlineLvl w:val="0"/>
    </w:pPr>
    <w:rPr>
      <w:rFonts w:eastAsia="Times New Roman" w:cs="Times New Roman"/>
      <w:b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4D0CD4"/>
    <w:pPr>
      <w:numPr>
        <w:ilvl w:val="1"/>
      </w:numPr>
      <w:ind w:left="426"/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CD4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B50C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0CD4"/>
    <w:rPr>
      <w:rFonts w:ascii="Times New Roman" w:eastAsia="Times New Roman" w:hAnsi="Times New Roman" w:cs="Times New Roman"/>
      <w:b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9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3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3031E"/>
    <w:pPr>
      <w:keepNext/>
      <w:keepLines/>
      <w:numPr>
        <w:numId w:val="0"/>
      </w:numPr>
      <w:tabs>
        <w:tab w:val="clear" w:pos="4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3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031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30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F45-CBAF-41DF-A833-16963E67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ИТМО.dotx</Template>
  <TotalTime>268</TotalTime>
  <Pages>1</Pages>
  <Words>800</Words>
  <Characters>4562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Links>
    <vt:vector size="66" baseType="variant"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_Toc119934294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_Toc119934293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_Toc119934292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_Toc119934291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_Toc119934290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_Toc119934289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_Toc119934288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_Toc119934287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_Toc119934286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_Toc119934285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_Toc119934284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Вячеслав Андреевич</dc:creator>
  <cp:keywords/>
  <dc:description/>
  <cp:lastModifiedBy>Цветков Вячеслав Андреевич</cp:lastModifiedBy>
  <cp:revision>102</cp:revision>
  <dcterms:created xsi:type="dcterms:W3CDTF">2022-11-20T18:05:00Z</dcterms:created>
  <dcterms:modified xsi:type="dcterms:W3CDTF">2022-11-21T13:59:00Z</dcterms:modified>
</cp:coreProperties>
</file>