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504D1" w14:textId="77777777" w:rsidR="002506F6" w:rsidRDefault="002506F6" w:rsidP="002506F6">
      <w:pPr>
        <w:spacing w:after="0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Министерство науки и высшего образования Российской Федерации</w:t>
      </w:r>
    </w:p>
    <w:p w14:paraId="51467D4C" w14:textId="77777777" w:rsidR="002506F6" w:rsidRDefault="002506F6" w:rsidP="002506F6">
      <w:pPr>
        <w:tabs>
          <w:tab w:val="center" w:pos="4677"/>
          <w:tab w:val="right" w:pos="9355"/>
        </w:tabs>
        <w:spacing w:after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1841AF5E" w14:textId="77777777" w:rsidR="005A7345" w:rsidRDefault="002506F6" w:rsidP="005A7345">
      <w:pPr>
        <w:tabs>
          <w:tab w:val="left" w:pos="426"/>
        </w:tabs>
        <w:spacing w:after="0"/>
        <w:jc w:val="center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/>
          <w:szCs w:val="24"/>
        </w:rPr>
        <w:t>«НАЦИОНАЛЬНЫЙ ИССЛЕДОВАТЕЛЬСКИЙ УНИВЕРСИТЕТ ИТМО»</w:t>
      </w:r>
    </w:p>
    <w:p w14:paraId="2AF16C10" w14:textId="77777777" w:rsidR="005A7345" w:rsidRDefault="005A7345" w:rsidP="005A7345">
      <w:pPr>
        <w:tabs>
          <w:tab w:val="left" w:pos="426"/>
        </w:tabs>
        <w:jc w:val="center"/>
        <w:rPr>
          <w:rFonts w:eastAsia="Times New Roman" w:cs="Times New Roman"/>
          <w:bCs/>
          <w:szCs w:val="24"/>
        </w:rPr>
      </w:pPr>
    </w:p>
    <w:p w14:paraId="0ACB5D29" w14:textId="77777777" w:rsidR="005A7345" w:rsidRDefault="005A7345" w:rsidP="005A7345">
      <w:pPr>
        <w:tabs>
          <w:tab w:val="left" w:pos="426"/>
        </w:tabs>
        <w:jc w:val="center"/>
        <w:rPr>
          <w:rFonts w:eastAsia="Times New Roman" w:cs="Times New Roman"/>
          <w:bCs/>
          <w:szCs w:val="24"/>
        </w:rPr>
      </w:pPr>
    </w:p>
    <w:p w14:paraId="36C19BFA" w14:textId="77777777" w:rsidR="005A7345" w:rsidRDefault="005A7345" w:rsidP="005A7345">
      <w:pPr>
        <w:tabs>
          <w:tab w:val="left" w:pos="426"/>
        </w:tabs>
        <w:jc w:val="center"/>
        <w:rPr>
          <w:rFonts w:eastAsia="Times New Roman" w:cs="Times New Roman"/>
          <w:bCs/>
          <w:szCs w:val="24"/>
        </w:rPr>
      </w:pPr>
    </w:p>
    <w:p w14:paraId="3C89947F" w14:textId="77777777" w:rsidR="005A7345" w:rsidRDefault="005A7345" w:rsidP="005A7345">
      <w:pPr>
        <w:tabs>
          <w:tab w:val="left" w:pos="426"/>
        </w:tabs>
        <w:jc w:val="center"/>
        <w:rPr>
          <w:rFonts w:eastAsia="Times New Roman" w:cs="Times New Roman"/>
          <w:bCs/>
          <w:szCs w:val="24"/>
        </w:rPr>
      </w:pPr>
    </w:p>
    <w:p w14:paraId="05129B57" w14:textId="77777777" w:rsidR="005A7345" w:rsidRDefault="005A7345" w:rsidP="005A7345">
      <w:pPr>
        <w:tabs>
          <w:tab w:val="left" w:pos="426"/>
        </w:tabs>
        <w:jc w:val="center"/>
        <w:rPr>
          <w:rFonts w:eastAsia="Times New Roman" w:cs="Times New Roman"/>
          <w:bCs/>
          <w:szCs w:val="24"/>
        </w:rPr>
      </w:pPr>
    </w:p>
    <w:p w14:paraId="35DE0BDB" w14:textId="77777777" w:rsidR="005A7345" w:rsidRDefault="005A7345" w:rsidP="005A7345">
      <w:pPr>
        <w:tabs>
          <w:tab w:val="left" w:pos="426"/>
        </w:tabs>
        <w:jc w:val="center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/>
          <w:szCs w:val="24"/>
        </w:rPr>
        <w:t>Отчёт</w:t>
      </w:r>
    </w:p>
    <w:p w14:paraId="2279B3B1" w14:textId="6DB53F29" w:rsidR="005A7345" w:rsidRPr="00685DC6" w:rsidRDefault="005A7345" w:rsidP="005A7345">
      <w:pPr>
        <w:tabs>
          <w:tab w:val="left" w:pos="426"/>
        </w:tabs>
        <w:jc w:val="center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 xml:space="preserve">по лабораторной работе </w:t>
      </w:r>
      <w:r w:rsidR="00685DC6">
        <w:rPr>
          <w:rFonts w:eastAsia="Times New Roman" w:cs="Times New Roman"/>
          <w:bCs/>
          <w:szCs w:val="24"/>
        </w:rPr>
        <w:t>№1</w:t>
      </w:r>
    </w:p>
    <w:p w14:paraId="31EF4CB1" w14:textId="356F8533" w:rsidR="005A7345" w:rsidRDefault="005A7345" w:rsidP="005A7345">
      <w:pPr>
        <w:tabs>
          <w:tab w:val="left" w:pos="426"/>
        </w:tabs>
        <w:jc w:val="center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по дисциплине «</w:t>
      </w:r>
      <w:r w:rsidR="00685DC6" w:rsidRPr="00685DC6">
        <w:rPr>
          <w:rFonts w:eastAsia="Times New Roman" w:cs="Times New Roman"/>
          <w:b/>
          <w:szCs w:val="24"/>
        </w:rPr>
        <w:t>Базы данных</w:t>
      </w:r>
      <w:r>
        <w:rPr>
          <w:rFonts w:eastAsia="Times New Roman" w:cs="Times New Roman"/>
          <w:bCs/>
          <w:szCs w:val="24"/>
        </w:rPr>
        <w:t>»</w:t>
      </w:r>
    </w:p>
    <w:p w14:paraId="445DEF67" w14:textId="77777777" w:rsidR="005435AB" w:rsidRDefault="005435AB" w:rsidP="005A7345">
      <w:pPr>
        <w:tabs>
          <w:tab w:val="left" w:pos="426"/>
        </w:tabs>
        <w:jc w:val="center"/>
        <w:rPr>
          <w:rFonts w:eastAsia="Times New Roman" w:cs="Times New Roman"/>
          <w:bCs/>
          <w:szCs w:val="24"/>
        </w:rPr>
      </w:pPr>
    </w:p>
    <w:p w14:paraId="62B618BC" w14:textId="77777777" w:rsidR="005435AB" w:rsidRDefault="005435AB" w:rsidP="005A7345">
      <w:pPr>
        <w:tabs>
          <w:tab w:val="left" w:pos="426"/>
        </w:tabs>
        <w:jc w:val="center"/>
        <w:rPr>
          <w:rFonts w:eastAsia="Times New Roman" w:cs="Times New Roman"/>
          <w:bCs/>
          <w:szCs w:val="24"/>
        </w:rPr>
      </w:pPr>
    </w:p>
    <w:p w14:paraId="7EDFC7B9" w14:textId="77777777" w:rsidR="005435AB" w:rsidRDefault="005435AB" w:rsidP="005435AB">
      <w:pPr>
        <w:tabs>
          <w:tab w:val="left" w:pos="426"/>
        </w:tabs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/>
          <w:szCs w:val="24"/>
        </w:rPr>
        <w:t>Автор:</w:t>
      </w:r>
      <w:r>
        <w:rPr>
          <w:rFonts w:eastAsia="Times New Roman" w:cs="Times New Roman"/>
          <w:bCs/>
          <w:szCs w:val="24"/>
        </w:rPr>
        <w:t xml:space="preserve"> Цветков Вячеслав Андреевич</w:t>
      </w:r>
    </w:p>
    <w:p w14:paraId="69FE05D5" w14:textId="77777777" w:rsidR="005435AB" w:rsidRDefault="005435AB" w:rsidP="005435AB">
      <w:pPr>
        <w:tabs>
          <w:tab w:val="left" w:pos="426"/>
        </w:tabs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/>
          <w:szCs w:val="24"/>
        </w:rPr>
        <w:t>Факультет:</w:t>
      </w:r>
      <w:r>
        <w:rPr>
          <w:rFonts w:eastAsia="Times New Roman" w:cs="Times New Roman"/>
          <w:bCs/>
          <w:szCs w:val="24"/>
        </w:rPr>
        <w:t xml:space="preserve"> ПИиКТ</w:t>
      </w:r>
    </w:p>
    <w:p w14:paraId="51329F82" w14:textId="2EDC8617" w:rsidR="005435AB" w:rsidRPr="00685DC6" w:rsidRDefault="005435AB" w:rsidP="005435AB">
      <w:pPr>
        <w:tabs>
          <w:tab w:val="left" w:pos="426"/>
        </w:tabs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/>
          <w:szCs w:val="24"/>
        </w:rPr>
        <w:t>Группа:</w:t>
      </w:r>
      <w:r>
        <w:rPr>
          <w:rFonts w:eastAsia="Times New Roman" w:cs="Times New Roman"/>
          <w:bCs/>
          <w:szCs w:val="24"/>
        </w:rPr>
        <w:t xml:space="preserve"> </w:t>
      </w:r>
      <w:r>
        <w:rPr>
          <w:rFonts w:eastAsia="Times New Roman" w:cs="Times New Roman"/>
          <w:bCs/>
          <w:szCs w:val="24"/>
          <w:lang w:val="en-US"/>
        </w:rPr>
        <w:t>P</w:t>
      </w:r>
      <w:r w:rsidRPr="00685DC6">
        <w:rPr>
          <w:rFonts w:eastAsia="Times New Roman" w:cs="Times New Roman"/>
          <w:bCs/>
          <w:szCs w:val="24"/>
        </w:rPr>
        <w:t>3</w:t>
      </w:r>
      <w:r w:rsidR="00685DC6">
        <w:rPr>
          <w:rFonts w:eastAsia="Times New Roman" w:cs="Times New Roman"/>
          <w:bCs/>
          <w:szCs w:val="24"/>
        </w:rPr>
        <w:t>3201</w:t>
      </w:r>
    </w:p>
    <w:p w14:paraId="1E1E23FB" w14:textId="068F10BE" w:rsidR="005435AB" w:rsidRDefault="005435AB" w:rsidP="005435AB">
      <w:pPr>
        <w:tabs>
          <w:tab w:val="left" w:pos="426"/>
        </w:tabs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/>
          <w:szCs w:val="24"/>
        </w:rPr>
        <w:t>Преподаватель:</w:t>
      </w:r>
      <w:r>
        <w:rPr>
          <w:rFonts w:eastAsia="Times New Roman" w:cs="Times New Roman"/>
          <w:bCs/>
          <w:szCs w:val="24"/>
        </w:rPr>
        <w:t xml:space="preserve"> </w:t>
      </w:r>
      <w:r w:rsidR="00685DC6">
        <w:rPr>
          <w:rFonts w:eastAsia="Times New Roman" w:cs="Times New Roman"/>
          <w:bCs/>
          <w:szCs w:val="24"/>
        </w:rPr>
        <w:t>Машина Е. А.</w:t>
      </w:r>
    </w:p>
    <w:p w14:paraId="0557214A" w14:textId="77777777" w:rsidR="005435AB" w:rsidRDefault="005435AB" w:rsidP="005435AB">
      <w:pPr>
        <w:tabs>
          <w:tab w:val="left" w:pos="426"/>
        </w:tabs>
        <w:jc w:val="center"/>
        <w:rPr>
          <w:rFonts w:eastAsia="Times New Roman" w:cs="Times New Roman"/>
          <w:bCs/>
          <w:szCs w:val="24"/>
        </w:rPr>
      </w:pPr>
    </w:p>
    <w:p w14:paraId="7AA4C3D5" w14:textId="77777777" w:rsidR="00DA25EA" w:rsidRDefault="00DA25EA" w:rsidP="005435AB">
      <w:pPr>
        <w:tabs>
          <w:tab w:val="left" w:pos="426"/>
        </w:tabs>
        <w:jc w:val="center"/>
        <w:rPr>
          <w:rFonts w:eastAsia="Times New Roman" w:cs="Times New Roman"/>
          <w:bCs/>
          <w:szCs w:val="24"/>
        </w:rPr>
      </w:pPr>
    </w:p>
    <w:p w14:paraId="1DF9CC2D" w14:textId="77777777" w:rsidR="005435AB" w:rsidRDefault="005435AB" w:rsidP="005435AB">
      <w:pPr>
        <w:tabs>
          <w:tab w:val="left" w:pos="426"/>
        </w:tabs>
        <w:jc w:val="center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noProof/>
          <w:szCs w:val="24"/>
        </w:rPr>
        <w:drawing>
          <wp:inline distT="0" distB="0" distL="0" distR="0" wp14:anchorId="7D4FF45A" wp14:editId="7F5E1CD9">
            <wp:extent cx="2295525" cy="1562100"/>
            <wp:effectExtent l="0" t="0" r="0" b="0"/>
            <wp:docPr id="20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1A8F53" w14:textId="77777777" w:rsidR="00DA25EA" w:rsidRDefault="005435AB" w:rsidP="00DA25EA">
      <w:pPr>
        <w:tabs>
          <w:tab w:val="left" w:pos="426"/>
        </w:tabs>
        <w:jc w:val="center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Санкт-Петербург, 2022</w:t>
      </w:r>
      <w:r w:rsidR="00DA25EA">
        <w:rPr>
          <w:rFonts w:eastAsia="Times New Roman" w:cs="Times New Roman"/>
          <w:bCs/>
          <w:szCs w:val="24"/>
        </w:rPr>
        <w:br w:type="page"/>
      </w:r>
    </w:p>
    <w:p w14:paraId="7CF926BC" w14:textId="3079836F" w:rsidR="005435AB" w:rsidRDefault="00685DC6" w:rsidP="00685DC6">
      <w:pPr>
        <w:pStyle w:val="1"/>
      </w:pPr>
      <w:r>
        <w:lastRenderedPageBreak/>
        <w:t>Задание</w:t>
      </w:r>
    </w:p>
    <w:p w14:paraId="40B40FA4" w14:textId="47F766A4" w:rsidR="00685DC6" w:rsidRDefault="00685DC6" w:rsidP="00685DC6">
      <w:r>
        <w:t>Н</w:t>
      </w:r>
      <w:r w:rsidRPr="00685DC6">
        <w:t>еобходимо выбрать предметную область, на основании которой в следующих лабораторных работах (3,4,5) будет создаваться база данных. Предметная область должна быть согласована с преподавателем.</w:t>
      </w:r>
    </w:p>
    <w:p w14:paraId="79298647" w14:textId="4697EF38" w:rsidR="00685DC6" w:rsidRDefault="00685DC6" w:rsidP="00685DC6">
      <w:pPr>
        <w:pStyle w:val="1"/>
      </w:pPr>
      <w:r>
        <w:t>Описание предметной области</w:t>
      </w:r>
    </w:p>
    <w:p w14:paraId="789ABC95" w14:textId="63419CE2" w:rsidR="00DD5ABD" w:rsidRDefault="00685DC6" w:rsidP="00685DC6">
      <w:r>
        <w:t xml:space="preserve">Выбранная предметная область – </w:t>
      </w:r>
      <w:r w:rsidRPr="00682F33">
        <w:rPr>
          <w:u w:val="single"/>
        </w:rPr>
        <w:t>онлайн-сервис цифрового распространения компьютерных игр и программ</w:t>
      </w:r>
      <w:r>
        <w:t xml:space="preserve">. Примером подобного продукта является платформа </w:t>
      </w:r>
      <w:r>
        <w:rPr>
          <w:lang w:val="en-US"/>
        </w:rPr>
        <w:t>Steam</w:t>
      </w:r>
      <w:r>
        <w:t xml:space="preserve">, разработанная и поддерживаемая компанией </w:t>
      </w:r>
      <w:r>
        <w:rPr>
          <w:lang w:val="en-US"/>
        </w:rPr>
        <w:t>Valve</w:t>
      </w:r>
      <w:r w:rsidRPr="00685DC6">
        <w:t>.</w:t>
      </w:r>
      <w:r>
        <w:t xml:space="preserve"> </w:t>
      </w:r>
    </w:p>
    <w:p w14:paraId="0192A375" w14:textId="1A6F6D40" w:rsidR="00DD5ABD" w:rsidRDefault="00DD5ABD" w:rsidP="00685DC6">
      <w:r>
        <w:t>В задачах этой предметной области действия происходят вокруг пользователей и товаров (компьютерных игр и программ). У каждого пользователя есть профиль, в котором он при желании может указать личную информацию. Игры также имеют метаданные,</w:t>
      </w:r>
      <w:r w:rsidR="00672C67">
        <w:t xml:space="preserve"> например, </w:t>
      </w:r>
      <w:r w:rsidR="00D426E3">
        <w:t xml:space="preserve">цену, </w:t>
      </w:r>
      <w:r>
        <w:t xml:space="preserve">жанр, </w:t>
      </w:r>
      <w:r w:rsidR="00D426E3">
        <w:t>информацию о разработчике</w:t>
      </w:r>
      <w:r>
        <w:t>. Пользователь может производить различные действия с играми – класть в список желаемого, покупать, играть в них (во время игры отслеживается время проведенное в игре, дата и время последнего захода в игру), оставлять комментарии, оценивать игры и комментарии других пользователей.</w:t>
      </w:r>
    </w:p>
    <w:p w14:paraId="0AD8B83C" w14:textId="16703456" w:rsidR="00685DC6" w:rsidRDefault="00682F33" w:rsidP="00685DC6">
      <w:r>
        <w:t>Предметная область интересна своими разнообразными задачами большим количеством объектов и связей между ними</w:t>
      </w:r>
      <w:r w:rsidR="00DD5ABD">
        <w:t>.</w:t>
      </w:r>
      <w:r>
        <w:t xml:space="preserve"> При необходимости можно усложнить задачу, добавив социальную составляющую: список друзей пользователя, личные переписки, сообщества.</w:t>
      </w:r>
    </w:p>
    <w:p w14:paraId="69947E3D" w14:textId="0D996FA8" w:rsidR="00AF1D69" w:rsidRDefault="00AF1D69" w:rsidP="00685DC6">
      <w:pPr>
        <w:rPr>
          <w:u w:val="single"/>
        </w:rPr>
      </w:pPr>
      <w:r w:rsidRPr="00161270">
        <w:rPr>
          <w:u w:val="single"/>
        </w:rPr>
        <w:t>Сущности</w:t>
      </w:r>
      <w:r w:rsidR="00161270">
        <w:rPr>
          <w:u w:val="single"/>
        </w:rPr>
        <w:t>:</w:t>
      </w:r>
    </w:p>
    <w:p w14:paraId="0BDF6214" w14:textId="22CA0F7F" w:rsidR="000325EB" w:rsidRDefault="00161270" w:rsidP="00DC6305">
      <w:pPr>
        <w:pStyle w:val="a3"/>
        <w:numPr>
          <w:ilvl w:val="0"/>
          <w:numId w:val="1"/>
        </w:numPr>
      </w:pPr>
      <w:r>
        <w:t>Пользователь</w:t>
      </w:r>
    </w:p>
    <w:p w14:paraId="2A27927E" w14:textId="77777777" w:rsidR="00B758A7" w:rsidRDefault="00B758A7" w:rsidP="00B758A7">
      <w:pPr>
        <w:pStyle w:val="a3"/>
        <w:numPr>
          <w:ilvl w:val="0"/>
          <w:numId w:val="1"/>
        </w:numPr>
      </w:pPr>
      <w:r>
        <w:t>Инвентарь</w:t>
      </w:r>
    </w:p>
    <w:p w14:paraId="2D33CBE3" w14:textId="310D3FD6" w:rsidR="00B758A7" w:rsidRDefault="00B758A7" w:rsidP="00B758A7">
      <w:pPr>
        <w:pStyle w:val="a3"/>
        <w:numPr>
          <w:ilvl w:val="0"/>
          <w:numId w:val="1"/>
        </w:numPr>
      </w:pPr>
      <w:r>
        <w:t>Предмет</w:t>
      </w:r>
    </w:p>
    <w:p w14:paraId="7BA8C918" w14:textId="72EA1E8E" w:rsidR="00161270" w:rsidRDefault="000325EB" w:rsidP="00161270">
      <w:pPr>
        <w:pStyle w:val="a3"/>
        <w:numPr>
          <w:ilvl w:val="0"/>
          <w:numId w:val="1"/>
        </w:numPr>
      </w:pPr>
      <w:r>
        <w:t>Игра</w:t>
      </w:r>
    </w:p>
    <w:p w14:paraId="1AA32553" w14:textId="2AE9DF62" w:rsidR="00991C25" w:rsidRDefault="00991C25" w:rsidP="00161270">
      <w:pPr>
        <w:pStyle w:val="a3"/>
        <w:numPr>
          <w:ilvl w:val="0"/>
          <w:numId w:val="1"/>
        </w:numPr>
      </w:pPr>
      <w:r>
        <w:rPr>
          <w:lang w:val="en-US"/>
        </w:rPr>
        <w:t>DLC (</w:t>
      </w:r>
      <w:r w:rsidR="00B02A1D">
        <w:t>д</w:t>
      </w:r>
      <w:r>
        <w:t>ополнение к игре)</w:t>
      </w:r>
    </w:p>
    <w:p w14:paraId="7437D2F5" w14:textId="3760E458" w:rsidR="00C369FC" w:rsidRDefault="002D3D6A" w:rsidP="00E125FB">
      <w:pPr>
        <w:pStyle w:val="a3"/>
        <w:numPr>
          <w:ilvl w:val="0"/>
          <w:numId w:val="1"/>
        </w:numPr>
      </w:pPr>
      <w:r>
        <w:t>Разработчик</w:t>
      </w:r>
    </w:p>
    <w:p w14:paraId="1B24CBD4" w14:textId="18578554" w:rsidR="00136BDB" w:rsidRDefault="00136BDB" w:rsidP="00E125FB">
      <w:pPr>
        <w:pStyle w:val="a3"/>
        <w:numPr>
          <w:ilvl w:val="0"/>
          <w:numId w:val="1"/>
        </w:numPr>
      </w:pPr>
      <w:r>
        <w:t>Статья</w:t>
      </w:r>
      <w:r w:rsidR="00B02A1D">
        <w:t xml:space="preserve"> от разработчика</w:t>
      </w:r>
      <w:r>
        <w:t xml:space="preserve"> (например, патчноут)</w:t>
      </w:r>
    </w:p>
    <w:p w14:paraId="120EFDC1" w14:textId="728524CA" w:rsidR="00FF44DE" w:rsidRDefault="00E125FB" w:rsidP="001C593D">
      <w:pPr>
        <w:pStyle w:val="a3"/>
        <w:numPr>
          <w:ilvl w:val="0"/>
          <w:numId w:val="1"/>
        </w:numPr>
      </w:pPr>
      <w:r>
        <w:t>Обзор игры</w:t>
      </w:r>
      <w:r w:rsidR="00B115A5">
        <w:t xml:space="preserve"> (от пользователя)</w:t>
      </w:r>
    </w:p>
    <w:p w14:paraId="1CC0AADB" w14:textId="48C1BF83" w:rsidR="00BE4D9E" w:rsidRDefault="000E6740" w:rsidP="00161270">
      <w:pPr>
        <w:pStyle w:val="a3"/>
        <w:numPr>
          <w:ilvl w:val="0"/>
          <w:numId w:val="1"/>
        </w:numPr>
      </w:pPr>
      <w:r>
        <w:t>Переписка с пользователем</w:t>
      </w:r>
    </w:p>
    <w:p w14:paraId="4BDCCF85" w14:textId="3DDE7E2C" w:rsidR="000E6740" w:rsidRPr="00161270" w:rsidRDefault="000E6740" w:rsidP="00161270">
      <w:pPr>
        <w:pStyle w:val="a3"/>
        <w:numPr>
          <w:ilvl w:val="0"/>
          <w:numId w:val="1"/>
        </w:numPr>
      </w:pPr>
      <w:r>
        <w:t>Сообщени</w:t>
      </w:r>
      <w:r w:rsidR="00957DF7">
        <w:t>е</w:t>
      </w:r>
      <w:r>
        <w:t xml:space="preserve"> в переписке</w:t>
      </w:r>
    </w:p>
    <w:sectPr w:rsidR="000E6740" w:rsidRPr="00161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C695C"/>
    <w:multiLevelType w:val="hybridMultilevel"/>
    <w:tmpl w:val="9A2E5B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850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6"/>
    <w:rsid w:val="000325EB"/>
    <w:rsid w:val="000E6099"/>
    <w:rsid w:val="000E6740"/>
    <w:rsid w:val="00136BDB"/>
    <w:rsid w:val="00161270"/>
    <w:rsid w:val="001C593D"/>
    <w:rsid w:val="002506F6"/>
    <w:rsid w:val="002D3D6A"/>
    <w:rsid w:val="00443CCE"/>
    <w:rsid w:val="00474032"/>
    <w:rsid w:val="004E7F23"/>
    <w:rsid w:val="005435AB"/>
    <w:rsid w:val="005A7345"/>
    <w:rsid w:val="00672C67"/>
    <w:rsid w:val="00682F33"/>
    <w:rsid w:val="00685DC6"/>
    <w:rsid w:val="0074731C"/>
    <w:rsid w:val="00957DF7"/>
    <w:rsid w:val="00991C25"/>
    <w:rsid w:val="009B235A"/>
    <w:rsid w:val="009F4A39"/>
    <w:rsid w:val="00AF1D69"/>
    <w:rsid w:val="00B02A1D"/>
    <w:rsid w:val="00B115A5"/>
    <w:rsid w:val="00B758A7"/>
    <w:rsid w:val="00B76537"/>
    <w:rsid w:val="00BE4D9E"/>
    <w:rsid w:val="00C369FC"/>
    <w:rsid w:val="00C54396"/>
    <w:rsid w:val="00D426E3"/>
    <w:rsid w:val="00DA25EA"/>
    <w:rsid w:val="00DC6305"/>
    <w:rsid w:val="00DD5ABD"/>
    <w:rsid w:val="00E125FB"/>
    <w:rsid w:val="00E17B7F"/>
    <w:rsid w:val="00FF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8B950"/>
  <w15:chartTrackingRefBased/>
  <w15:docId w15:val="{D337B5BE-DCD3-417B-B876-986E63FB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7345"/>
    <w:pPr>
      <w:spacing w:after="20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A25EA"/>
    <w:pPr>
      <w:tabs>
        <w:tab w:val="left" w:pos="426"/>
      </w:tabs>
      <w:outlineLvl w:val="0"/>
    </w:pPr>
    <w:rPr>
      <w:rFonts w:eastAsia="Times New Roman" w:cs="Times New Roman"/>
      <w:b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25EA"/>
    <w:rPr>
      <w:rFonts w:ascii="Times New Roman" w:eastAsia="Times New Roman" w:hAnsi="Times New Roman" w:cs="Times New Roman"/>
      <w:b/>
      <w:sz w:val="24"/>
      <w:szCs w:val="24"/>
    </w:rPr>
  </w:style>
  <w:style w:type="paragraph" w:styleId="a3">
    <w:name w:val="List Paragraph"/>
    <w:basedOn w:val="a"/>
    <w:uiPriority w:val="34"/>
    <w:qFormat/>
    <w:rsid w:val="00161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Documents\&#1053;&#1072;&#1089;&#1090;&#1088;&#1072;&#1080;&#1074;&#1072;&#1077;&#1084;&#1099;&#1077;%20&#1096;&#1072;&#1073;&#1083;&#1086;&#1085;&#1099;%20Office\&#1051;&#1072;&#1073;&#1086;&#1088;&#1072;&#1090;&#1086;&#1088;&#1085;&#1072;&#1103;%20&#1088;&#1072;&#1073;&#1086;&#1090;&#1072;%20&#1048;&#1058;&#1052;&#105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 работа ИТМО.dotx</Template>
  <TotalTime>98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Цветков Вячеслав Андреевич</dc:creator>
  <cp:keywords/>
  <dc:description/>
  <cp:lastModifiedBy>Цветков Вячеслав Андреевич</cp:lastModifiedBy>
  <cp:revision>28</cp:revision>
  <dcterms:created xsi:type="dcterms:W3CDTF">2022-11-05T14:25:00Z</dcterms:created>
  <dcterms:modified xsi:type="dcterms:W3CDTF">2022-11-08T08:26:00Z</dcterms:modified>
</cp:coreProperties>
</file>